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52134A" w14:textId="77777777" w:rsidR="006500FC" w:rsidRPr="008123AD" w:rsidRDefault="006500FC" w:rsidP="00911F8B">
      <w:pPr>
        <w:autoSpaceDE/>
        <w:autoSpaceDN/>
        <w:adjustRightInd/>
        <w:spacing w:after="160" w:line="259" w:lineRule="auto"/>
        <w:rPr>
          <w:sz w:val="36"/>
        </w:rPr>
      </w:pPr>
      <w:r w:rsidRPr="008123AD">
        <w:rPr>
          <w:sz w:val="36"/>
        </w:rPr>
        <w:br w:type="page"/>
      </w:r>
    </w:p>
    <w:p w14:paraId="6DBACC8E" w14:textId="77777777" w:rsidR="006500FC" w:rsidRPr="008123AD" w:rsidRDefault="006500FC" w:rsidP="00911F8B">
      <w:pPr>
        <w:autoSpaceDE/>
        <w:autoSpaceDN/>
        <w:adjustRightInd/>
        <w:spacing w:after="160" w:line="259" w:lineRule="auto"/>
        <w:rPr>
          <w:sz w:val="36"/>
        </w:rPr>
      </w:pPr>
    </w:p>
    <w:p w14:paraId="32465926" w14:textId="77777777" w:rsidR="005B0725" w:rsidRPr="008123AD" w:rsidRDefault="005B0725" w:rsidP="00911F8B">
      <w:pPr>
        <w:autoSpaceDE/>
        <w:autoSpaceDN/>
        <w:adjustRightInd/>
        <w:spacing w:before="720"/>
        <w:jc w:val="center"/>
        <w:rPr>
          <w:sz w:val="36"/>
        </w:rPr>
        <w:sectPr w:rsidR="005B0725" w:rsidRPr="008123AD" w:rsidSect="00EE798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14:paraId="4FD6E07E" w14:textId="77777777" w:rsidR="005B0725" w:rsidRPr="008123AD" w:rsidRDefault="005B0725" w:rsidP="00911F8B">
      <w:pPr>
        <w:shd w:val="clear" w:color="auto" w:fill="FFFFFF"/>
        <w:spacing w:line="360" w:lineRule="auto"/>
        <w:ind w:firstLine="851"/>
        <w:rPr>
          <w:b/>
          <w:sz w:val="32"/>
          <w:szCs w:val="28"/>
        </w:rPr>
      </w:pPr>
      <w:r w:rsidRPr="008123AD">
        <w:rPr>
          <w:b/>
          <w:sz w:val="32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aps w:val="0"/>
          <w:color w:val="auto"/>
          <w:sz w:val="22"/>
          <w:szCs w:val="22"/>
        </w:rPr>
        <w:id w:val="1363932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6F2BE0" w14:textId="77777777" w:rsidR="002713C3" w:rsidRPr="008123AD" w:rsidRDefault="002713C3" w:rsidP="00911F8B">
          <w:pPr>
            <w:pStyle w:val="ad"/>
            <w:widowControl w:val="0"/>
            <w:rPr>
              <w:color w:val="auto"/>
              <w:lang w:val="en-US"/>
            </w:rPr>
          </w:pPr>
        </w:p>
        <w:p w14:paraId="20F2EBA5" w14:textId="7A6BC3B2" w:rsidR="009D71A6" w:rsidRDefault="002713C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8123AD">
            <w:fldChar w:fldCharType="begin"/>
          </w:r>
          <w:r w:rsidRPr="008123AD">
            <w:instrText xml:space="preserve"> TOC \o "1-3" \h \z \u </w:instrText>
          </w:r>
          <w:r w:rsidRPr="008123AD">
            <w:fldChar w:fldCharType="separate"/>
          </w:r>
          <w:hyperlink w:anchor="_Toc88736869" w:history="1">
            <w:r w:rsidR="009D71A6" w:rsidRPr="00E8570D">
              <w:rPr>
                <w:rStyle w:val="ae"/>
                <w:noProof/>
                <w:lang w:val="be-BY"/>
              </w:rPr>
              <w:t>Введение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_Toc88736869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4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2246E66C" w14:textId="7A4A9AEA" w:rsidR="009D71A6" w:rsidRDefault="00CB5EB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70" w:history="1">
            <w:r w:rsidR="009D71A6" w:rsidRPr="00E8570D">
              <w:rPr>
                <w:rStyle w:val="ae"/>
                <w:noProof/>
              </w:rPr>
              <w:t>1.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Постановка задачи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_Toc88736870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1502752C" w14:textId="63343D7D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1" w:history="1">
            <w:r w:rsidR="009D71A6" w:rsidRPr="00E8570D">
              <w:rPr>
                <w:rStyle w:val="ae"/>
                <w:noProof/>
              </w:rPr>
              <w:t>1.1.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Общая характеристика задачи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_Toc88736871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1A55D019" w14:textId="3AC472D4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2" w:history="1">
            <w:r w:rsidR="009D71A6" w:rsidRPr="00E8570D">
              <w:rPr>
                <w:rStyle w:val="ae"/>
                <w:noProof/>
              </w:rPr>
              <w:t>1.2.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Анализ литературных источников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_Toc88736872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7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691D0644" w14:textId="471E4F38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3" w:history="1">
            <w:r w:rsidR="009D71A6" w:rsidRPr="00E8570D">
              <w:rPr>
                <w:rStyle w:val="ae"/>
                <w:noProof/>
              </w:rPr>
              <w:t>1.3.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Использование ПО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_Toc88736873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9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19864339" w14:textId="60BC55AC" w:rsidR="009D71A6" w:rsidRDefault="00CB5EB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74" w:history="1">
            <w:r w:rsidR="009D71A6" w:rsidRPr="00E8570D">
              <w:rPr>
                <w:rStyle w:val="ae"/>
                <w:noProof/>
              </w:rPr>
              <w:t>2.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Вёрстка страницы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_Toc88736874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11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ECD9BB3" w14:textId="6115308B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5" w:history="1">
            <w:r w:rsidR="009D71A6" w:rsidRPr="00E8570D">
              <w:rPr>
                <w:rStyle w:val="ae"/>
                <w:noProof/>
              </w:rPr>
              <w:t>2.1.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Реализация страницы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_Toc88736875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11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0DB127F" w14:textId="3DDEBBC7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6" w:history="1">
            <w:r w:rsidR="009D71A6" w:rsidRPr="00E8570D">
              <w:rPr>
                <w:rStyle w:val="ae"/>
                <w:noProof/>
              </w:rPr>
              <w:t>2.2.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Использованные теги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_Toc88736876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12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2F615E44" w14:textId="2ACEEC67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7" w:history="1">
            <w:r w:rsidR="009D71A6" w:rsidRPr="00E8570D">
              <w:rPr>
                <w:rStyle w:val="ae"/>
                <w:noProof/>
                <w:lang w:val="en-US"/>
              </w:rPr>
              <w:t>2.3.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 xml:space="preserve">Использованные правила </w:t>
            </w:r>
            <w:r w:rsidR="009D71A6" w:rsidRPr="00E8570D">
              <w:rPr>
                <w:rStyle w:val="ae"/>
                <w:noProof/>
                <w:lang w:val="en-US"/>
              </w:rPr>
              <w:t>CSS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_Toc88736877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13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56A1F29" w14:textId="7238D9C7" w:rsidR="009D71A6" w:rsidRDefault="00CB5EB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78" w:history="1">
            <w:r w:rsidR="009D71A6" w:rsidRPr="00E8570D">
              <w:rPr>
                <w:rStyle w:val="ae"/>
                <w:noProof/>
              </w:rPr>
              <w:t>3.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 xml:space="preserve">Применение </w:t>
            </w:r>
            <w:r w:rsidR="009D71A6" w:rsidRPr="00E8570D">
              <w:rPr>
                <w:rStyle w:val="ae"/>
                <w:noProof/>
                <w:lang w:val="en-US"/>
              </w:rPr>
              <w:t>JS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_Toc88736878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133A342D" w14:textId="127E3FC0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79" w:history="1">
            <w:r w:rsidR="009D71A6" w:rsidRPr="00E8570D">
              <w:rPr>
                <w:rStyle w:val="ae"/>
                <w:noProof/>
              </w:rPr>
              <w:t>3.1.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  <w:lang w:val="be-BY"/>
              </w:rPr>
              <w:t xml:space="preserve">Функции, реализованные на </w:t>
            </w:r>
            <w:r w:rsidR="009D71A6" w:rsidRPr="00E8570D">
              <w:rPr>
                <w:rStyle w:val="ae"/>
                <w:noProof/>
                <w:lang w:val="en-US"/>
              </w:rPr>
              <w:t>JS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_Toc88736879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3AF05261" w14:textId="09B41E83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80" w:history="1">
            <w:r w:rsidR="009D71A6" w:rsidRPr="00E8570D">
              <w:rPr>
                <w:rStyle w:val="ae"/>
                <w:noProof/>
              </w:rPr>
              <w:t>3.2.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Реализованные анимации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_Toc88736880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30951746" w14:textId="794A0BA5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81" w:history="1">
            <w:r w:rsidR="009D71A6" w:rsidRPr="00E8570D">
              <w:rPr>
                <w:rStyle w:val="ae"/>
                <w:noProof/>
              </w:rPr>
              <w:t>3.3.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 xml:space="preserve">Использованные виджеты </w:t>
            </w:r>
            <w:r w:rsidR="009D71A6" w:rsidRPr="00E8570D">
              <w:rPr>
                <w:rStyle w:val="ae"/>
                <w:noProof/>
                <w:lang w:val="en-US"/>
              </w:rPr>
              <w:t>jQuery UI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_Toc88736881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15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62AAAF92" w14:textId="423B0DDB" w:rsidR="009D71A6" w:rsidRDefault="00CB5EB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82" w:history="1">
            <w:r w:rsidR="009D71A6" w:rsidRPr="00E8570D">
              <w:rPr>
                <w:rStyle w:val="ae"/>
                <w:noProof/>
              </w:rPr>
              <w:t>4.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>Адаптивная вёрстка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_Toc88736882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16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91E5765" w14:textId="582E543C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83" w:history="1">
            <w:r w:rsidR="009D71A6" w:rsidRPr="00E8570D">
              <w:rPr>
                <w:rStyle w:val="ae"/>
                <w:noProof/>
                <w:lang w:val="en-US"/>
              </w:rPr>
              <w:t>4.1.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 xml:space="preserve">Мобильная вёрстка </w:t>
            </w:r>
            <w:r w:rsidR="009D71A6" w:rsidRPr="00E8570D">
              <w:rPr>
                <w:rStyle w:val="ae"/>
                <w:noProof/>
                <w:lang w:val="en-US"/>
              </w:rPr>
              <w:t>Bootstrap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_Toc88736883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16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2C0B91FD" w14:textId="7A0D8437" w:rsidR="009D71A6" w:rsidRDefault="00CB5EBF">
          <w:pPr>
            <w:pStyle w:val="21"/>
            <w:tabs>
              <w:tab w:val="left" w:pos="1774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88736884" w:history="1">
            <w:r w:rsidR="009D71A6" w:rsidRPr="00E8570D">
              <w:rPr>
                <w:rStyle w:val="ae"/>
                <w:noProof/>
                <w:lang w:val="en-US"/>
              </w:rPr>
              <w:t>4.2.</w:t>
            </w:r>
            <w:r w:rsidR="009D71A6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9D71A6" w:rsidRPr="00E8570D">
              <w:rPr>
                <w:rStyle w:val="ae"/>
                <w:noProof/>
              </w:rPr>
              <w:t xml:space="preserve">Элементы интерфейса </w:t>
            </w:r>
            <w:r w:rsidR="009D71A6" w:rsidRPr="00E8570D">
              <w:rPr>
                <w:rStyle w:val="ae"/>
                <w:noProof/>
                <w:lang w:val="en-US"/>
              </w:rPr>
              <w:t>Bootstrap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_Toc88736884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16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52EC57A6" w14:textId="2B120477" w:rsidR="009D71A6" w:rsidRDefault="00CB5EB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85" w:history="1">
            <w:r w:rsidR="009D71A6" w:rsidRPr="00E8570D">
              <w:rPr>
                <w:rStyle w:val="ae"/>
                <w:noProof/>
              </w:rPr>
              <w:t>Заключение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_Toc88736885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17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FEB52BF" w14:textId="547AFF9C" w:rsidR="009D71A6" w:rsidRDefault="00CB5EB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86" w:history="1">
            <w:r w:rsidR="009D71A6" w:rsidRPr="00E8570D">
              <w:rPr>
                <w:rStyle w:val="ae"/>
                <w:noProof/>
              </w:rPr>
              <w:t>Список использованных источников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_Toc88736886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18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11D24241" w14:textId="63EB9040" w:rsidR="009D71A6" w:rsidRDefault="00CB5EB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87" w:history="1">
            <w:r w:rsidR="009D71A6" w:rsidRPr="00E8570D">
              <w:rPr>
                <w:rStyle w:val="ae"/>
                <w:noProof/>
              </w:rPr>
              <w:t xml:space="preserve">Приложение А </w:t>
            </w:r>
            <w:r w:rsidR="009D71A6" w:rsidRPr="00E8570D">
              <w:rPr>
                <w:rStyle w:val="ae"/>
                <w:noProof/>
                <w:lang w:val="be-BY"/>
              </w:rPr>
              <w:t>Текст программы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_Toc88736887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19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A447B6C" w14:textId="302E207C" w:rsidR="009D71A6" w:rsidRDefault="00CB5EB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36888" w:history="1">
            <w:r w:rsidR="009D71A6" w:rsidRPr="00E8570D">
              <w:rPr>
                <w:rStyle w:val="ae"/>
                <w:noProof/>
              </w:rPr>
              <w:t xml:space="preserve">Приложение Б </w:t>
            </w:r>
            <w:r w:rsidR="009D71A6" w:rsidRPr="00E8570D">
              <w:rPr>
                <w:rStyle w:val="ae"/>
                <w:noProof/>
                <w:lang w:val="be-BY"/>
              </w:rPr>
              <w:t xml:space="preserve">Результаты </w:t>
            </w:r>
            <w:r w:rsidR="009D71A6" w:rsidRPr="00E8570D">
              <w:rPr>
                <w:rStyle w:val="ae"/>
                <w:noProof/>
              </w:rPr>
              <w:t>тестирования</w:t>
            </w:r>
            <w:r w:rsidR="009D71A6">
              <w:rPr>
                <w:noProof/>
                <w:webHidden/>
              </w:rPr>
              <w:tab/>
            </w:r>
            <w:r w:rsidR="009D71A6">
              <w:rPr>
                <w:noProof/>
                <w:webHidden/>
              </w:rPr>
              <w:fldChar w:fldCharType="begin"/>
            </w:r>
            <w:r w:rsidR="009D71A6">
              <w:rPr>
                <w:noProof/>
                <w:webHidden/>
              </w:rPr>
              <w:instrText xml:space="preserve"> PAGEREF _Toc88736888 \h </w:instrText>
            </w:r>
            <w:r w:rsidR="009D71A6">
              <w:rPr>
                <w:noProof/>
                <w:webHidden/>
              </w:rPr>
            </w:r>
            <w:r w:rsidR="009D71A6">
              <w:rPr>
                <w:noProof/>
                <w:webHidden/>
              </w:rPr>
              <w:fldChar w:fldCharType="separate"/>
            </w:r>
            <w:r w:rsidR="005917FB">
              <w:rPr>
                <w:noProof/>
                <w:webHidden/>
              </w:rPr>
              <w:t>20</w:t>
            </w:r>
            <w:r w:rsidR="009D71A6">
              <w:rPr>
                <w:noProof/>
                <w:webHidden/>
              </w:rPr>
              <w:fldChar w:fldCharType="end"/>
            </w:r>
          </w:hyperlink>
        </w:p>
        <w:p w14:paraId="403FC6D6" w14:textId="77777777" w:rsidR="002713C3" w:rsidRPr="008123AD" w:rsidRDefault="002713C3" w:rsidP="00911F8B">
          <w:r w:rsidRPr="008123AD">
            <w:rPr>
              <w:sz w:val="28"/>
            </w:rPr>
            <w:fldChar w:fldCharType="end"/>
          </w:r>
        </w:p>
      </w:sdtContent>
    </w:sdt>
    <w:p w14:paraId="641E9740" w14:textId="6E75110E" w:rsidR="00E33613" w:rsidRPr="005917FB" w:rsidRDefault="00E33613" w:rsidP="00523226">
      <w:pPr>
        <w:pStyle w:val="tmr14"/>
        <w:widowControl w:val="0"/>
        <w:sectPr w:rsidR="00E33613" w:rsidRPr="005917FB" w:rsidSect="008123AD">
          <w:headerReference w:type="default" r:id="rId8"/>
          <w:footerReference w:type="default" r:id="rId9"/>
          <w:pgSz w:w="11906" w:h="16838"/>
          <w:pgMar w:top="851" w:right="567" w:bottom="851" w:left="1418" w:header="567" w:footer="709" w:gutter="0"/>
          <w:cols w:space="708"/>
          <w:docGrid w:linePitch="360"/>
        </w:sectPr>
      </w:pPr>
    </w:p>
    <w:p w14:paraId="049D63EC" w14:textId="77777777" w:rsidR="00E33613" w:rsidRPr="008123AD" w:rsidRDefault="0058343B" w:rsidP="00911F8B">
      <w:pPr>
        <w:pStyle w:val="1"/>
        <w:rPr>
          <w:color w:val="auto"/>
          <w:lang w:val="be-BY"/>
        </w:rPr>
      </w:pPr>
      <w:bookmarkStart w:id="0" w:name="_Toc85017431"/>
      <w:bookmarkStart w:id="1" w:name="_Toc88736869"/>
      <w:r w:rsidRPr="008123AD">
        <w:rPr>
          <w:color w:val="auto"/>
          <w:lang w:val="be-BY"/>
        </w:rPr>
        <w:lastRenderedPageBreak/>
        <w:t>Введение</w:t>
      </w:r>
      <w:bookmarkEnd w:id="0"/>
      <w:bookmarkEnd w:id="1"/>
    </w:p>
    <w:p w14:paraId="250EF6E7" w14:textId="3B25B621" w:rsidR="00D51A8F" w:rsidRDefault="00D51A8F" w:rsidP="00D51A8F">
      <w:pPr>
        <w:pStyle w:val="tmr14"/>
        <w:widowControl w:val="0"/>
        <w:rPr>
          <w:lang w:val="be-BY"/>
        </w:rPr>
      </w:pPr>
    </w:p>
    <w:p w14:paraId="30C8F43E" w14:textId="36AD70E3" w:rsidR="005917FB" w:rsidRDefault="005917FB" w:rsidP="00D51A8F">
      <w:pPr>
        <w:pStyle w:val="tmr14"/>
        <w:widowControl w:val="0"/>
      </w:pPr>
      <w:r>
        <w:rPr>
          <w:lang w:val="be-BY"/>
        </w:rPr>
        <w:t xml:space="preserve">В настоящее время имеется большой спрос общества на информацию, особенно развивается сфера </w:t>
      </w:r>
      <w:r>
        <w:rPr>
          <w:lang w:val="en-US"/>
        </w:rPr>
        <w:t>IT</w:t>
      </w:r>
      <w:r w:rsidR="00297D4D">
        <w:t>, в которой выделяется сфера искусственного интеллекта. Так же в настоящее время самый простой и эффективный способ донести информацию до общества – создание сайта, располагающего этой</w:t>
      </w:r>
      <w:r w:rsidR="00BB2922">
        <w:t xml:space="preserve"> информацией.</w:t>
      </w:r>
    </w:p>
    <w:p w14:paraId="36D08CA8" w14:textId="5C235D36" w:rsidR="00523226" w:rsidRDefault="00523226" w:rsidP="00D51A8F">
      <w:pPr>
        <w:pStyle w:val="tmr14"/>
        <w:widowControl w:val="0"/>
      </w:pPr>
      <w:r>
        <w:t>Исходя из актуальности, целью работы на практике по веб-программированию является реализация сайта, располагающего в себе главную страницу и форму входа сайта про искусственный интеллект.</w:t>
      </w:r>
    </w:p>
    <w:p w14:paraId="53BBCC5D" w14:textId="6BF1DED5" w:rsidR="00523226" w:rsidRDefault="00523226" w:rsidP="00D51A8F">
      <w:pPr>
        <w:pStyle w:val="tmr14"/>
        <w:widowControl w:val="0"/>
        <w:rPr>
          <w:lang w:val="be-BY"/>
        </w:rPr>
      </w:pPr>
      <w:r>
        <w:t>Задача данной работы состоит в том, чтобы реализовать сайт. В данную задачу входит: постановка задачи, включающая общую характеристику задачи, анализ литературных источников, выбор ПО для и</w:t>
      </w:r>
      <w:r w:rsidR="005511C7">
        <w:t>спользования в реализации</w:t>
      </w:r>
      <w:r w:rsidR="005511C7" w:rsidRPr="005511C7">
        <w:t xml:space="preserve">; </w:t>
      </w:r>
      <w:r w:rsidR="005511C7">
        <w:t xml:space="preserve">вёрстка страницы, включающая реализации страницы, описание использованных тегов, описание использованных правил </w:t>
      </w:r>
      <w:r w:rsidR="005511C7">
        <w:rPr>
          <w:lang w:val="en-US"/>
        </w:rPr>
        <w:t>CSS</w:t>
      </w:r>
      <w:r w:rsidR="005511C7" w:rsidRPr="005511C7">
        <w:t xml:space="preserve">; </w:t>
      </w:r>
      <w:r w:rsidR="005511C7">
        <w:t xml:space="preserve">применение </w:t>
      </w:r>
      <w:r w:rsidR="005511C7">
        <w:rPr>
          <w:lang w:val="en-US"/>
        </w:rPr>
        <w:t>JS</w:t>
      </w:r>
      <w:r w:rsidR="005511C7">
        <w:rPr>
          <w:lang w:val="be-BY"/>
        </w:rPr>
        <w:t xml:space="preserve"> </w:t>
      </w:r>
      <w:r w:rsidR="005511C7">
        <w:t xml:space="preserve">на сайте, включающее описание функций, реализованных на </w:t>
      </w:r>
      <w:r w:rsidR="005511C7">
        <w:rPr>
          <w:lang w:val="en-US"/>
        </w:rPr>
        <w:t>JS</w:t>
      </w:r>
      <w:r w:rsidR="005511C7" w:rsidRPr="005511C7">
        <w:t xml:space="preserve">, </w:t>
      </w:r>
      <w:r w:rsidR="005511C7">
        <w:rPr>
          <w:lang w:val="be-BY"/>
        </w:rPr>
        <w:t xml:space="preserve">реализованные анимации, а также использованные виджеты </w:t>
      </w:r>
      <w:r w:rsidR="005511C7">
        <w:rPr>
          <w:lang w:val="en-US"/>
        </w:rPr>
        <w:t>jQuery</w:t>
      </w:r>
      <w:r w:rsidR="005511C7" w:rsidRPr="005511C7">
        <w:t xml:space="preserve"> </w:t>
      </w:r>
      <w:r w:rsidR="005511C7">
        <w:rPr>
          <w:lang w:val="en-US"/>
        </w:rPr>
        <w:t>UI</w:t>
      </w:r>
      <w:r w:rsidR="005511C7" w:rsidRPr="005511C7">
        <w:t xml:space="preserve">; </w:t>
      </w:r>
      <w:r w:rsidR="005511C7">
        <w:t xml:space="preserve">адаптивная вёрстка, включающая в себя мобильную вёрстку </w:t>
      </w:r>
      <w:r w:rsidR="005511C7">
        <w:rPr>
          <w:lang w:val="en-US"/>
        </w:rPr>
        <w:t>Bootstrap</w:t>
      </w:r>
      <w:r w:rsidR="005511C7" w:rsidRPr="005511C7">
        <w:t xml:space="preserve"> </w:t>
      </w:r>
      <w:r w:rsidR="005511C7">
        <w:t xml:space="preserve">и описание элементов интерфейса </w:t>
      </w:r>
      <w:r w:rsidR="005511C7">
        <w:rPr>
          <w:lang w:val="en-US"/>
        </w:rPr>
        <w:t>Bootstrap</w:t>
      </w:r>
      <w:r w:rsidR="005511C7">
        <w:rPr>
          <w:lang w:val="be-BY"/>
        </w:rPr>
        <w:t>.</w:t>
      </w:r>
    </w:p>
    <w:p w14:paraId="38FE7BDA" w14:textId="312DE8D7" w:rsidR="002E43DD" w:rsidRDefault="002E43DD" w:rsidP="00D51A8F">
      <w:pPr>
        <w:pStyle w:val="tmr14"/>
        <w:widowControl w:val="0"/>
        <w:rPr>
          <w:lang w:val="be-BY"/>
        </w:rPr>
      </w:pPr>
      <w:r>
        <w:rPr>
          <w:lang w:val="be-BY"/>
        </w:rPr>
        <w:t>Объектом исследования является исскуственный интеллект.</w:t>
      </w:r>
    </w:p>
    <w:p w14:paraId="494A3D2C" w14:textId="3B6124B1" w:rsidR="002E43DD" w:rsidRDefault="002E43DD" w:rsidP="00D51A8F">
      <w:pPr>
        <w:pStyle w:val="tmr14"/>
        <w:widowControl w:val="0"/>
        <w:rPr>
          <w:lang w:val="be-BY"/>
        </w:rPr>
      </w:pPr>
      <w:r>
        <w:rPr>
          <w:lang w:val="be-BY"/>
        </w:rPr>
        <w:t>Предметом исследования данного проекта является создание сайта с главной страницой про исскуственный интеллект.</w:t>
      </w:r>
    </w:p>
    <w:p w14:paraId="473AFD18" w14:textId="121B6778" w:rsidR="00FD5DE1" w:rsidRDefault="00FD5DE1" w:rsidP="00D51A8F">
      <w:pPr>
        <w:pStyle w:val="tmr14"/>
        <w:widowControl w:val="0"/>
        <w:rPr>
          <w:lang w:val="be-BY"/>
        </w:rPr>
      </w:pPr>
      <w:r>
        <w:rPr>
          <w:lang w:val="be-BY"/>
        </w:rPr>
        <w:t xml:space="preserve">В связи с задачей данного проекта, проект должен в себя включать сайт, имеющий в себе главную страницу и форму для входа. </w:t>
      </w:r>
    </w:p>
    <w:p w14:paraId="405D19C5" w14:textId="4D72268D" w:rsidR="00461DBC" w:rsidRPr="00461DBC" w:rsidRDefault="00461DBC" w:rsidP="00D51A8F">
      <w:pPr>
        <w:pStyle w:val="tmr14"/>
        <w:widowControl w:val="0"/>
      </w:pPr>
      <w:r>
        <w:rPr>
          <w:lang w:val="be-BY"/>
        </w:rPr>
        <w:t xml:space="preserve">Главная </w:t>
      </w:r>
      <w:r>
        <w:t>страница должна в себе содержать шапку, контент, и подвал, для того, при этом интерфейс не должен быть слишком сложен, потому что обычный пользователь не должен быть напряжён тем, где взять информацию, всё важное должно быть выделяющимся, и находящееся в самых предсказуемых местах сайта.</w:t>
      </w:r>
      <w:bookmarkStart w:id="2" w:name="_GoBack"/>
      <w:bookmarkEnd w:id="2"/>
      <w:r>
        <w:t xml:space="preserve">  </w:t>
      </w:r>
    </w:p>
    <w:p w14:paraId="4A22CF2A" w14:textId="77777777" w:rsidR="00843977" w:rsidRPr="0040773E" w:rsidRDefault="00843977" w:rsidP="00D51A8F">
      <w:pPr>
        <w:pStyle w:val="tmr14"/>
        <w:widowControl w:val="0"/>
        <w:ind w:firstLine="0"/>
      </w:pPr>
      <w:r w:rsidRPr="008123AD">
        <w:rPr>
          <w:lang w:val="be-BY"/>
        </w:rPr>
        <w:br w:type="page"/>
      </w:r>
    </w:p>
    <w:p w14:paraId="34725088" w14:textId="77777777" w:rsidR="002713C3" w:rsidRPr="008123AD" w:rsidRDefault="002713C3" w:rsidP="00B63041">
      <w:pPr>
        <w:pStyle w:val="af1"/>
        <w:numPr>
          <w:ilvl w:val="0"/>
          <w:numId w:val="1"/>
        </w:numPr>
        <w:tabs>
          <w:tab w:val="left" w:pos="1134"/>
        </w:tabs>
        <w:ind w:left="0" w:firstLine="851"/>
        <w:rPr>
          <w:color w:val="auto"/>
        </w:rPr>
      </w:pPr>
      <w:bookmarkStart w:id="3" w:name="_Toc85017432"/>
      <w:bookmarkStart w:id="4" w:name="_Toc88736870"/>
      <w:r w:rsidRPr="008123AD">
        <w:rPr>
          <w:color w:val="auto"/>
        </w:rPr>
        <w:lastRenderedPageBreak/>
        <w:t>Постановка</w:t>
      </w:r>
      <w:r w:rsidR="002A5DC8">
        <w:rPr>
          <w:color w:val="auto"/>
        </w:rPr>
        <w:t xml:space="preserve"> </w:t>
      </w:r>
      <w:r w:rsidRPr="008123AD">
        <w:rPr>
          <w:color w:val="auto"/>
        </w:rPr>
        <w:t>задачи</w:t>
      </w:r>
      <w:bookmarkEnd w:id="3"/>
      <w:bookmarkEnd w:id="4"/>
    </w:p>
    <w:p w14:paraId="208835D1" w14:textId="77777777" w:rsidR="00843977" w:rsidRPr="008123AD" w:rsidRDefault="00865B57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5" w:name="_Toc88736871"/>
      <w:r>
        <w:rPr>
          <w:color w:val="auto"/>
        </w:rPr>
        <w:t>Общая характеристика задачи</w:t>
      </w:r>
      <w:bookmarkEnd w:id="5"/>
    </w:p>
    <w:p w14:paraId="2485668C" w14:textId="77777777" w:rsidR="00CF4D6C" w:rsidRDefault="00CF4D6C" w:rsidP="00911F8B">
      <w:pPr>
        <w:pStyle w:val="tmr14"/>
        <w:widowControl w:val="0"/>
      </w:pPr>
    </w:p>
    <w:p w14:paraId="257F424E" w14:textId="437DDB8A" w:rsidR="00D7428C" w:rsidRDefault="00D7428C" w:rsidP="00911F8B">
      <w:pPr>
        <w:pStyle w:val="tmr14"/>
        <w:widowControl w:val="0"/>
      </w:pPr>
      <w:r>
        <w:t xml:space="preserve">Для проектирования интерфейса сайта необходимо сделать </w:t>
      </w:r>
      <w:r>
        <w:rPr>
          <w:lang w:val="en-US"/>
        </w:rPr>
        <w:t>Wireframe</w:t>
      </w:r>
      <w:r>
        <w:t xml:space="preserve">. Созданный </w:t>
      </w:r>
      <w:r>
        <w:rPr>
          <w:lang w:val="en-US"/>
        </w:rPr>
        <w:t>Wireframe</w:t>
      </w:r>
      <w:r w:rsidRPr="00D7428C">
        <w:t xml:space="preserve"> </w:t>
      </w:r>
      <w:r>
        <w:t>представлен на рисунке 1</w:t>
      </w:r>
      <w:r w:rsidR="00D80806" w:rsidRPr="005917FB">
        <w:t>.1.1</w:t>
      </w:r>
      <w:r>
        <w:t>.</w:t>
      </w:r>
    </w:p>
    <w:p w14:paraId="309F02F0" w14:textId="383329B9" w:rsidR="00D7428C" w:rsidRDefault="00D80806" w:rsidP="00D7428C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D46AC9" wp14:editId="436BF4E6">
            <wp:extent cx="3575217" cy="6889072"/>
            <wp:effectExtent l="0" t="0" r="635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97" cy="69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1397" w14:textId="778D06B3" w:rsidR="00D7428C" w:rsidRPr="00D80806" w:rsidRDefault="00D7428C" w:rsidP="00D7428C">
      <w:pPr>
        <w:pStyle w:val="tmr14"/>
        <w:widowControl w:val="0"/>
        <w:ind w:firstLine="0"/>
        <w:jc w:val="center"/>
      </w:pPr>
      <w:r>
        <w:t>Рисунок 1</w:t>
      </w:r>
      <w:r w:rsidR="00D80806" w:rsidRPr="00D80806">
        <w:t>.1.1</w:t>
      </w:r>
      <w:r>
        <w:t xml:space="preserve"> – </w:t>
      </w:r>
      <w:r>
        <w:rPr>
          <w:lang w:val="en-US"/>
        </w:rPr>
        <w:t>Wireframe</w:t>
      </w:r>
    </w:p>
    <w:p w14:paraId="4F4037A8" w14:textId="77777777" w:rsidR="00D7428C" w:rsidRPr="00D7428C" w:rsidRDefault="00D7428C" w:rsidP="00D7428C">
      <w:pPr>
        <w:pStyle w:val="tmr14"/>
        <w:widowControl w:val="0"/>
        <w:ind w:firstLine="0"/>
        <w:jc w:val="center"/>
      </w:pPr>
    </w:p>
    <w:p w14:paraId="2CBBD79C" w14:textId="45BAB4DB" w:rsidR="009D71A6" w:rsidRPr="00D7428C" w:rsidRDefault="00B92EEC" w:rsidP="00911F8B">
      <w:pPr>
        <w:pStyle w:val="tmr14"/>
        <w:widowControl w:val="0"/>
      </w:pPr>
      <w:r>
        <w:lastRenderedPageBreak/>
        <w:t>Для реализации проекта, н</w:t>
      </w:r>
      <w:r w:rsidR="00B7292D">
        <w:t xml:space="preserve">еобходимо сверстать сайт по примеру, представленному на рисунках </w:t>
      </w:r>
      <w:r w:rsidR="00D80806" w:rsidRPr="00D80806">
        <w:t>1.1.</w:t>
      </w:r>
      <w:r w:rsidR="00D7428C">
        <w:t>2</w:t>
      </w:r>
      <w:r w:rsidR="00B7292D">
        <w:t>-</w:t>
      </w:r>
      <w:r w:rsidR="00D80806" w:rsidRPr="00D80806">
        <w:t>1.1.</w:t>
      </w:r>
      <w:r w:rsidR="00D7428C">
        <w:t>4</w:t>
      </w:r>
      <w:r w:rsidR="00B7292D">
        <w:t>.</w:t>
      </w:r>
    </w:p>
    <w:p w14:paraId="3D4B51D7" w14:textId="77777777" w:rsidR="00B7292D" w:rsidRDefault="002377A1" w:rsidP="00B7292D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C50C0F" wp14:editId="366C62DB">
            <wp:extent cx="5976806" cy="3148641"/>
            <wp:effectExtent l="0" t="0" r="5080" b="0"/>
            <wp:docPr id="57" name="Рисунок 57" descr="C:\Users\Евгений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Евгений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634" cy="31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7A9A" w14:textId="0B610143" w:rsidR="00B7292D" w:rsidRDefault="00B7292D" w:rsidP="00B7292D">
      <w:pPr>
        <w:pStyle w:val="tmr14"/>
        <w:widowControl w:val="0"/>
        <w:ind w:firstLine="0"/>
        <w:jc w:val="center"/>
      </w:pPr>
      <w:r>
        <w:t xml:space="preserve">Рисунок </w:t>
      </w:r>
      <w:r w:rsidR="00D961F6">
        <w:t>1.1.</w:t>
      </w:r>
      <w:r w:rsidR="00D80806">
        <w:rPr>
          <w:lang w:val="en-US"/>
        </w:rPr>
        <w:t>2</w:t>
      </w:r>
      <w:r>
        <w:t xml:space="preserve"> – Первая часть сайта</w:t>
      </w:r>
    </w:p>
    <w:p w14:paraId="545F2316" w14:textId="77777777" w:rsidR="00B7292D" w:rsidRDefault="00B7292D" w:rsidP="00B7292D">
      <w:pPr>
        <w:pStyle w:val="tmr14"/>
        <w:widowControl w:val="0"/>
        <w:ind w:firstLine="0"/>
        <w:jc w:val="center"/>
      </w:pPr>
    </w:p>
    <w:p w14:paraId="60D1E539" w14:textId="77777777" w:rsidR="00B7292D" w:rsidRDefault="002377A1" w:rsidP="00B7292D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19495E" wp14:editId="202084E0">
            <wp:extent cx="6018295" cy="2881222"/>
            <wp:effectExtent l="0" t="0" r="1905" b="0"/>
            <wp:docPr id="58" name="Рисунок 58" descr="C:\Users\Евгений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Евгений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893" cy="289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9A90" w14:textId="1D442288" w:rsidR="00B7292D" w:rsidRDefault="00B7292D" w:rsidP="00B7292D">
      <w:pPr>
        <w:pStyle w:val="tmr14"/>
        <w:widowControl w:val="0"/>
        <w:ind w:firstLine="0"/>
        <w:jc w:val="center"/>
      </w:pPr>
      <w:r>
        <w:t xml:space="preserve">Рисунок </w:t>
      </w:r>
      <w:r w:rsidR="00D961F6">
        <w:t>1.1.</w:t>
      </w:r>
      <w:r w:rsidR="00D80806">
        <w:rPr>
          <w:lang w:val="en-US"/>
        </w:rPr>
        <w:t>3</w:t>
      </w:r>
      <w:r>
        <w:t xml:space="preserve"> – Вторая часть сайта</w:t>
      </w:r>
    </w:p>
    <w:p w14:paraId="755D84DD" w14:textId="77777777" w:rsidR="00B7292D" w:rsidRDefault="00B7292D" w:rsidP="00B7292D">
      <w:pPr>
        <w:pStyle w:val="tmr14"/>
        <w:widowControl w:val="0"/>
        <w:ind w:firstLine="0"/>
        <w:jc w:val="center"/>
      </w:pPr>
    </w:p>
    <w:p w14:paraId="1FBF0A8C" w14:textId="77777777" w:rsidR="00B7292D" w:rsidRDefault="002377A1" w:rsidP="00B7292D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96443E" wp14:editId="11C4C136">
            <wp:extent cx="5660946" cy="3856008"/>
            <wp:effectExtent l="0" t="0" r="0" b="0"/>
            <wp:docPr id="59" name="Рисунок 59" descr="C:\Users\Евгений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Евгений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00" cy="386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64DD" w14:textId="573DA3CC" w:rsidR="00B7292D" w:rsidRDefault="00B7292D" w:rsidP="00B7292D">
      <w:pPr>
        <w:pStyle w:val="tmr14"/>
        <w:widowControl w:val="0"/>
        <w:ind w:firstLine="0"/>
        <w:jc w:val="center"/>
      </w:pPr>
      <w:r>
        <w:t xml:space="preserve">Рисунок </w:t>
      </w:r>
      <w:r w:rsidR="00D961F6">
        <w:t>1.1.</w:t>
      </w:r>
      <w:r w:rsidR="00D80806">
        <w:rPr>
          <w:lang w:val="en-US"/>
        </w:rPr>
        <w:t>4</w:t>
      </w:r>
      <w:r>
        <w:t xml:space="preserve"> – Третья часть сайта</w:t>
      </w:r>
    </w:p>
    <w:p w14:paraId="669E617A" w14:textId="77777777" w:rsidR="002377A1" w:rsidRPr="00B92EEC" w:rsidRDefault="002377A1" w:rsidP="00B7292D">
      <w:pPr>
        <w:pStyle w:val="tmr14"/>
        <w:widowControl w:val="0"/>
        <w:ind w:firstLine="0"/>
        <w:jc w:val="center"/>
      </w:pPr>
    </w:p>
    <w:p w14:paraId="650E7470" w14:textId="77777777" w:rsidR="00B7292D" w:rsidRDefault="002377A1" w:rsidP="00B7292D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35016B" wp14:editId="408446AE">
            <wp:extent cx="5597885" cy="1820174"/>
            <wp:effectExtent l="0" t="0" r="3175" b="8890"/>
            <wp:docPr id="60" name="Рисунок 60" descr="C:\Users\Евгений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Евгений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96" cy="183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D4D6" w14:textId="08F6B569" w:rsidR="002377A1" w:rsidRDefault="002377A1" w:rsidP="00B7292D">
      <w:pPr>
        <w:pStyle w:val="tmr14"/>
        <w:widowControl w:val="0"/>
        <w:ind w:firstLine="0"/>
        <w:jc w:val="center"/>
      </w:pPr>
      <w:r>
        <w:t xml:space="preserve">Рисунок </w:t>
      </w:r>
      <w:r w:rsidR="00D961F6">
        <w:t>1.1.</w:t>
      </w:r>
      <w:r w:rsidR="00D80806">
        <w:rPr>
          <w:lang w:val="en-US"/>
        </w:rPr>
        <w:t>5</w:t>
      </w:r>
      <w:r>
        <w:t xml:space="preserve"> – Четвёртая часть сайта</w:t>
      </w:r>
    </w:p>
    <w:p w14:paraId="6D130203" w14:textId="77777777" w:rsidR="009D71A6" w:rsidRPr="008123AD" w:rsidRDefault="009D71A6" w:rsidP="00911F8B">
      <w:pPr>
        <w:pStyle w:val="tmr14"/>
        <w:widowControl w:val="0"/>
      </w:pPr>
    </w:p>
    <w:p w14:paraId="0D411911" w14:textId="77777777" w:rsidR="00CF4D6C" w:rsidRPr="008123AD" w:rsidRDefault="00865B57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6" w:name="_Toc88736872"/>
      <w:r>
        <w:rPr>
          <w:color w:val="auto"/>
        </w:rPr>
        <w:t>Анализ литературных источников</w:t>
      </w:r>
      <w:bookmarkEnd w:id="6"/>
    </w:p>
    <w:p w14:paraId="156B4AEA" w14:textId="77777777" w:rsidR="00CF4D6C" w:rsidRDefault="00CF4D6C" w:rsidP="00911F8B">
      <w:pPr>
        <w:pStyle w:val="tmr14"/>
        <w:widowControl w:val="0"/>
      </w:pPr>
    </w:p>
    <w:p w14:paraId="5025AD27" w14:textId="77777777" w:rsidR="00C50A72" w:rsidRDefault="00C50A72" w:rsidP="00911F8B">
      <w:pPr>
        <w:pStyle w:val="tmr14"/>
        <w:widowControl w:val="0"/>
      </w:pPr>
      <w:r>
        <w:t>Для реализации данного проекта необходимо изучить следующие темы:</w:t>
      </w:r>
    </w:p>
    <w:p w14:paraId="50708935" w14:textId="77777777" w:rsidR="00C50A72" w:rsidRDefault="00D47136" w:rsidP="00B63041">
      <w:pPr>
        <w:pStyle w:val="tmr14"/>
        <w:widowControl w:val="0"/>
        <w:numPr>
          <w:ilvl w:val="0"/>
          <w:numId w:val="2"/>
        </w:numPr>
        <w:rPr>
          <w:lang w:val="en-US"/>
        </w:rPr>
      </w:pPr>
      <w:r>
        <w:t xml:space="preserve">Язык разметки </w:t>
      </w:r>
      <w:r>
        <w:rPr>
          <w:lang w:val="en-US"/>
        </w:rPr>
        <w:t>HTML.</w:t>
      </w:r>
    </w:p>
    <w:p w14:paraId="084CA082" w14:textId="77777777" w:rsidR="00D47136" w:rsidRDefault="00D47136" w:rsidP="00B63041">
      <w:pPr>
        <w:pStyle w:val="tmr14"/>
        <w:widowControl w:val="0"/>
        <w:numPr>
          <w:ilvl w:val="0"/>
          <w:numId w:val="2"/>
        </w:numPr>
        <w:rPr>
          <w:lang w:val="en-US"/>
        </w:rPr>
      </w:pPr>
      <w:r>
        <w:rPr>
          <w:lang w:val="be-BY"/>
        </w:rPr>
        <w:t>Язык с</w:t>
      </w:r>
      <w:r>
        <w:t xml:space="preserve">тилей </w:t>
      </w:r>
      <w:r>
        <w:rPr>
          <w:lang w:val="en-US"/>
        </w:rPr>
        <w:t>CSS.</w:t>
      </w:r>
    </w:p>
    <w:p w14:paraId="7EB63E11" w14:textId="77777777" w:rsidR="00D47136" w:rsidRDefault="00D47136" w:rsidP="00B63041">
      <w:pPr>
        <w:pStyle w:val="tmr14"/>
        <w:widowControl w:val="0"/>
        <w:numPr>
          <w:ilvl w:val="0"/>
          <w:numId w:val="2"/>
        </w:numPr>
        <w:rPr>
          <w:lang w:val="en-US"/>
        </w:rPr>
      </w:pPr>
      <w:r>
        <w:rPr>
          <w:lang w:val="be-BY"/>
        </w:rPr>
        <w:t xml:space="preserve">Язык программирования </w:t>
      </w:r>
      <w:r>
        <w:rPr>
          <w:lang w:val="en-US"/>
        </w:rPr>
        <w:t>JavaScript</w:t>
      </w:r>
    </w:p>
    <w:p w14:paraId="3077FDC6" w14:textId="5351AA9D" w:rsidR="00657A41" w:rsidRPr="00657A41" w:rsidRDefault="00657A41" w:rsidP="00657A41">
      <w:pPr>
        <w:pStyle w:val="tmr14"/>
        <w:widowControl w:val="0"/>
        <w:tabs>
          <w:tab w:val="left" w:pos="1134"/>
        </w:tabs>
        <w:rPr>
          <w:lang w:val="be-BY"/>
        </w:rPr>
      </w:pPr>
      <w:r>
        <w:t xml:space="preserve">Для изучения тем языков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CSS</w:t>
      </w:r>
      <w:r w:rsidRPr="00657A41">
        <w:t xml:space="preserve"> </w:t>
      </w:r>
      <w:r>
        <w:rPr>
          <w:lang w:val="be-BY"/>
        </w:rPr>
        <w:t>можно выделить книгу Джон</w:t>
      </w:r>
      <w:r w:rsidR="00D961F6">
        <w:rPr>
          <w:lang w:val="be-BY"/>
        </w:rPr>
        <w:t>а</w:t>
      </w:r>
      <w:r>
        <w:rPr>
          <w:lang w:val="be-BY"/>
        </w:rPr>
        <w:t xml:space="preserve"> </w:t>
      </w:r>
      <w:r>
        <w:rPr>
          <w:lang w:val="be-BY"/>
        </w:rPr>
        <w:lastRenderedPageBreak/>
        <w:t>Дакетт</w:t>
      </w:r>
      <w:r w:rsidR="00D961F6">
        <w:rPr>
          <w:lang w:val="be-BY"/>
        </w:rPr>
        <w:t>а</w:t>
      </w:r>
      <w:r w:rsidRPr="00657A41">
        <w:t xml:space="preserve"> </w:t>
      </w:r>
      <w:r>
        <w:t>«</w:t>
      </w:r>
      <w:r w:rsidRPr="00657A41">
        <w:t>HTML и CSS. Разработка и дизайн веб-сайтов</w:t>
      </w:r>
      <w:r>
        <w:t>»</w:t>
      </w:r>
      <w:r w:rsidR="00D961F6">
        <w:t xml:space="preserve"> (рисунок 1.2.</w:t>
      </w:r>
      <w:r w:rsidR="00440967">
        <w:t>1</w:t>
      </w:r>
      <w:r w:rsidR="00D961F6">
        <w:t>)</w:t>
      </w:r>
      <w:r w:rsidR="001B671C">
        <w:t>.</w:t>
      </w:r>
      <w:r>
        <w:t xml:space="preserve"> </w:t>
      </w:r>
    </w:p>
    <w:p w14:paraId="064F687B" w14:textId="7AA9636F" w:rsidR="00C50A72" w:rsidRDefault="00DA58AE" w:rsidP="00DA58AE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984EC3" wp14:editId="4712689B">
            <wp:extent cx="2056513" cy="2928178"/>
            <wp:effectExtent l="0" t="0" r="1270" b="5715"/>
            <wp:docPr id="293" name="Рисунок 293" descr="https://s2-page.ozstatic.by/1000/752/329/10/10329752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2-page.ozstatic.by/1000/752/329/10/10329752_2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97" cy="294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D81A" w14:textId="3EAB405C" w:rsidR="00DA58AE" w:rsidRPr="001B671C" w:rsidRDefault="00DA58AE" w:rsidP="00DA58AE">
      <w:pPr>
        <w:pStyle w:val="tmr14"/>
        <w:widowControl w:val="0"/>
        <w:ind w:firstLine="0"/>
        <w:jc w:val="center"/>
      </w:pPr>
      <w:r>
        <w:t>Рисунок 1.2.1 – Книга Джона Дакетта</w:t>
      </w:r>
      <w:r w:rsidR="00A403B4">
        <w:t xml:space="preserve"> </w:t>
      </w:r>
      <w:r w:rsidR="001B671C">
        <w:t xml:space="preserve">про </w:t>
      </w:r>
      <w:r w:rsidR="001B671C">
        <w:rPr>
          <w:lang w:val="en-US"/>
        </w:rPr>
        <w:t>HTML</w:t>
      </w:r>
      <w:r w:rsidR="001B671C" w:rsidRPr="001B671C">
        <w:t xml:space="preserve"> </w:t>
      </w:r>
      <w:r w:rsidR="001B671C">
        <w:t>и</w:t>
      </w:r>
      <w:r w:rsidR="001B671C" w:rsidRPr="001B671C">
        <w:t xml:space="preserve"> </w:t>
      </w:r>
      <w:r w:rsidR="001B671C">
        <w:rPr>
          <w:lang w:val="en-US"/>
        </w:rPr>
        <w:t>CSS</w:t>
      </w:r>
      <w:r w:rsidR="001B671C">
        <w:t xml:space="preserve"> </w:t>
      </w:r>
    </w:p>
    <w:p w14:paraId="3DDA37BC" w14:textId="77777777" w:rsidR="00DA58AE" w:rsidRDefault="00DA58AE" w:rsidP="00DA58AE">
      <w:pPr>
        <w:pStyle w:val="tmr14"/>
        <w:widowControl w:val="0"/>
        <w:ind w:firstLine="0"/>
        <w:jc w:val="center"/>
      </w:pPr>
    </w:p>
    <w:p w14:paraId="7798FC6A" w14:textId="4C25704A" w:rsidR="00DA58AE" w:rsidRPr="00A403B4" w:rsidRDefault="00A403B4" w:rsidP="00911F8B">
      <w:pPr>
        <w:pStyle w:val="tmr14"/>
        <w:widowControl w:val="0"/>
      </w:pPr>
      <w:r>
        <w:t xml:space="preserve">Для изучения тем языка программирования </w:t>
      </w:r>
      <w:r>
        <w:rPr>
          <w:lang w:val="en-US"/>
        </w:rPr>
        <w:t>JavaScript</w:t>
      </w:r>
      <w:r w:rsidRPr="00A403B4">
        <w:t xml:space="preserve"> </w:t>
      </w:r>
      <w:r>
        <w:t>можно выделить книгу Джона Дакет</w:t>
      </w:r>
      <w:r w:rsidR="001B671C">
        <w:t>та «</w:t>
      </w:r>
      <w:r w:rsidR="001B671C" w:rsidRPr="001B671C">
        <w:t>Javascript и jQuery. Интерактивная веб-разработка</w:t>
      </w:r>
      <w:r w:rsidR="001B671C">
        <w:t>» (рисунок 1.2.2).</w:t>
      </w:r>
    </w:p>
    <w:p w14:paraId="7135770B" w14:textId="736524F4" w:rsidR="00A403B4" w:rsidRDefault="00162DFF" w:rsidP="005B14F1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EF5874" wp14:editId="72818B22">
            <wp:extent cx="2660299" cy="3788398"/>
            <wp:effectExtent l="0" t="0" r="698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11" cy="379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1B64" w14:textId="75A51CB5" w:rsidR="005B14F1" w:rsidRPr="005B14F1" w:rsidRDefault="005B14F1" w:rsidP="005B14F1">
      <w:pPr>
        <w:pStyle w:val="tmr14"/>
        <w:widowControl w:val="0"/>
        <w:ind w:firstLine="0"/>
        <w:jc w:val="center"/>
      </w:pPr>
      <w:r>
        <w:t xml:space="preserve">Рисунок 1.2.2 – Книга Джона Дакетта про </w:t>
      </w:r>
      <w:r>
        <w:rPr>
          <w:lang w:val="en-US"/>
        </w:rPr>
        <w:t>JavaScript</w:t>
      </w:r>
      <w:r w:rsidRPr="005B14F1">
        <w:t xml:space="preserve"> </w:t>
      </w:r>
      <w:r>
        <w:t xml:space="preserve">и </w:t>
      </w:r>
      <w:r>
        <w:rPr>
          <w:lang w:val="en-US"/>
        </w:rPr>
        <w:t>jQuery</w:t>
      </w:r>
    </w:p>
    <w:p w14:paraId="65E2C3DC" w14:textId="77777777" w:rsidR="005B14F1" w:rsidRPr="00865B57" w:rsidRDefault="005B14F1" w:rsidP="005B14F1">
      <w:pPr>
        <w:pStyle w:val="tmr14"/>
        <w:widowControl w:val="0"/>
        <w:ind w:firstLine="0"/>
        <w:jc w:val="center"/>
      </w:pPr>
    </w:p>
    <w:p w14:paraId="43185589" w14:textId="77777777" w:rsidR="00CF4D6C" w:rsidRPr="008123AD" w:rsidRDefault="00865B57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7" w:name="_Toc88736873"/>
      <w:r>
        <w:rPr>
          <w:color w:val="auto"/>
        </w:rPr>
        <w:lastRenderedPageBreak/>
        <w:t>Использование ПО</w:t>
      </w:r>
      <w:bookmarkEnd w:id="7"/>
    </w:p>
    <w:p w14:paraId="17963952" w14:textId="6B722509" w:rsidR="00CF4D6C" w:rsidRDefault="00CF4D6C" w:rsidP="00911F8B">
      <w:pPr>
        <w:pStyle w:val="tmr14"/>
        <w:widowControl w:val="0"/>
      </w:pPr>
    </w:p>
    <w:p w14:paraId="1503B0ED" w14:textId="237B3EB7" w:rsidR="0090647B" w:rsidRDefault="0090647B" w:rsidP="00911F8B">
      <w:pPr>
        <w:pStyle w:val="tmr14"/>
        <w:widowControl w:val="0"/>
      </w:pPr>
      <w:r>
        <w:t xml:space="preserve">Для разработки данного сайта был выбран редактор </w:t>
      </w:r>
      <w:r>
        <w:rPr>
          <w:lang w:val="en-US"/>
        </w:rPr>
        <w:t>Atom</w:t>
      </w:r>
      <w:r>
        <w:t xml:space="preserve"> (рисунок 1.3.1), так как есть опыт использования данного редактора. </w:t>
      </w:r>
    </w:p>
    <w:p w14:paraId="4A21BADC" w14:textId="20D8934F" w:rsidR="0090647B" w:rsidRDefault="0090647B" w:rsidP="0090647B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980688" wp14:editId="05DD9146">
            <wp:extent cx="4013308" cy="2173926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280" cy="21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5009" w14:textId="1855C9BB" w:rsidR="0090647B" w:rsidRPr="005917FB" w:rsidRDefault="0090647B" w:rsidP="0090647B">
      <w:pPr>
        <w:pStyle w:val="tmr14"/>
        <w:widowControl w:val="0"/>
        <w:ind w:firstLine="0"/>
        <w:jc w:val="center"/>
      </w:pPr>
      <w:r>
        <w:t xml:space="preserve">Рисунок 1.3.1 – Редактор </w:t>
      </w:r>
      <w:r>
        <w:rPr>
          <w:lang w:val="en-US"/>
        </w:rPr>
        <w:t>Atom</w:t>
      </w:r>
    </w:p>
    <w:p w14:paraId="2A576C73" w14:textId="51525170" w:rsidR="0090647B" w:rsidRDefault="0090647B" w:rsidP="0090647B">
      <w:pPr>
        <w:pStyle w:val="tmr14"/>
        <w:widowControl w:val="0"/>
        <w:ind w:firstLine="0"/>
        <w:jc w:val="center"/>
      </w:pPr>
    </w:p>
    <w:p w14:paraId="23BABBFA" w14:textId="2A6F9340" w:rsidR="0090647B" w:rsidRDefault="0090647B" w:rsidP="0090647B">
      <w:pPr>
        <w:pStyle w:val="tmr14"/>
        <w:widowControl w:val="0"/>
      </w:pPr>
      <w:r>
        <w:rPr>
          <w:lang w:val="be-BY"/>
        </w:rPr>
        <w:t xml:space="preserve">В данном редакторе есть подсветка синтаксиса, а также в данном редакторе есть автоматическое заполнение тегов и параметров, вызываемое по написанию некоторой части (или всего) тега, и нажатию клавиши </w:t>
      </w:r>
      <w:r>
        <w:rPr>
          <w:lang w:val="en-US"/>
        </w:rPr>
        <w:t>Tab</w:t>
      </w:r>
      <w:r w:rsidRPr="0090647B">
        <w:t xml:space="preserve">. </w:t>
      </w:r>
      <w:r>
        <w:t>Это очень удобно для разработчика, а также сокращает время вёрстки и разработки сайта.</w:t>
      </w:r>
    </w:p>
    <w:p w14:paraId="4361BC7C" w14:textId="41C47610" w:rsidR="0090647B" w:rsidRDefault="0090647B" w:rsidP="009C2D0E">
      <w:pPr>
        <w:pStyle w:val="tmr14"/>
        <w:widowControl w:val="0"/>
      </w:pPr>
      <w:r>
        <w:t xml:space="preserve">Для просмотра созданного сайта были выбраны браузеры </w:t>
      </w:r>
      <w:r>
        <w:rPr>
          <w:lang w:val="en-US"/>
        </w:rPr>
        <w:t>Chrome</w:t>
      </w:r>
      <w:r>
        <w:t xml:space="preserve"> (рисунок 1.3.2)</w:t>
      </w:r>
      <w:r>
        <w:rPr>
          <w:lang w:val="be-BY"/>
        </w:rPr>
        <w:t xml:space="preserve">, </w:t>
      </w:r>
      <w:r>
        <w:rPr>
          <w:lang w:val="en-US"/>
        </w:rPr>
        <w:t>Firefox</w:t>
      </w:r>
      <w:r>
        <w:t xml:space="preserve"> (рисунок 1.3.3)</w:t>
      </w:r>
      <w:r w:rsidRPr="0090647B">
        <w:t xml:space="preserve"> </w:t>
      </w:r>
      <w:r>
        <w:t xml:space="preserve">и </w:t>
      </w:r>
      <w:r>
        <w:rPr>
          <w:lang w:val="en-US"/>
        </w:rPr>
        <w:t>Microsoft</w:t>
      </w:r>
      <w:r w:rsidRPr="0090647B">
        <w:t xml:space="preserve"> </w:t>
      </w:r>
      <w:r>
        <w:rPr>
          <w:lang w:val="en-US"/>
        </w:rPr>
        <w:t>Edge</w:t>
      </w:r>
      <w:r>
        <w:t xml:space="preserve"> (рисунок 1.3.4). Использование нескольких браузеров может помочь в том, чтобы проработать масштабируемость для разных браузеров, а также проверить работу всех функций, потому что некоторые браузеры могут не поддерживать некоторые функции </w:t>
      </w:r>
      <w:r>
        <w:rPr>
          <w:lang w:val="en-US"/>
        </w:rPr>
        <w:t>CSS</w:t>
      </w:r>
      <w:r>
        <w:t>, другие же могут.</w:t>
      </w:r>
    </w:p>
    <w:p w14:paraId="28F21364" w14:textId="037B6A3D" w:rsidR="0090647B" w:rsidRDefault="0090647B" w:rsidP="0090647B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A75897" wp14:editId="34F6A084">
            <wp:extent cx="3186771" cy="1726206"/>
            <wp:effectExtent l="19050" t="19050" r="13970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7357" cy="17590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B9628" w14:textId="30410D57" w:rsidR="0090647B" w:rsidRPr="0090647B" w:rsidRDefault="0090647B" w:rsidP="0090647B">
      <w:pPr>
        <w:pStyle w:val="tmr14"/>
        <w:widowControl w:val="0"/>
        <w:ind w:firstLine="0"/>
        <w:jc w:val="center"/>
        <w:rPr>
          <w:lang w:val="be-BY"/>
        </w:rPr>
      </w:pPr>
      <w:r>
        <w:t xml:space="preserve">Рисунок 1.3.2 – Браузер </w:t>
      </w:r>
      <w:r>
        <w:rPr>
          <w:lang w:val="en-US"/>
        </w:rPr>
        <w:t>Chrome</w:t>
      </w:r>
    </w:p>
    <w:p w14:paraId="60F233B5" w14:textId="2DC15DC7" w:rsidR="0090647B" w:rsidRDefault="0090647B" w:rsidP="0090647B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375B47" wp14:editId="27547AF0">
            <wp:extent cx="3424663" cy="1855069"/>
            <wp:effectExtent l="19050" t="19050" r="23495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139" cy="18840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A4F87" w14:textId="37A05629" w:rsidR="0090647B" w:rsidRDefault="0090647B" w:rsidP="0090647B">
      <w:pPr>
        <w:pStyle w:val="tmr14"/>
        <w:widowControl w:val="0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1.3.3</w:t>
      </w:r>
      <w:r>
        <w:t xml:space="preserve"> – Браузер </w:t>
      </w:r>
      <w:r>
        <w:rPr>
          <w:lang w:val="en-US"/>
        </w:rPr>
        <w:t>Firefox</w:t>
      </w:r>
    </w:p>
    <w:p w14:paraId="1D162AE7" w14:textId="1E79FD15" w:rsidR="0090647B" w:rsidRDefault="0090647B" w:rsidP="0090647B">
      <w:pPr>
        <w:pStyle w:val="tmr14"/>
        <w:widowControl w:val="0"/>
        <w:ind w:firstLine="0"/>
        <w:jc w:val="center"/>
        <w:rPr>
          <w:lang w:val="en-US"/>
        </w:rPr>
      </w:pPr>
    </w:p>
    <w:p w14:paraId="48EEDE47" w14:textId="007FFDA6" w:rsidR="0090647B" w:rsidRDefault="0090647B" w:rsidP="0090647B">
      <w:pPr>
        <w:pStyle w:val="tmr14"/>
        <w:widowControl w:val="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3289F8" wp14:editId="6036BC77">
            <wp:extent cx="3396759" cy="1839955"/>
            <wp:effectExtent l="19050" t="19050" r="13335" b="273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3690" cy="18599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D0E8F" w14:textId="59CCCD39" w:rsidR="0090647B" w:rsidRPr="005917FB" w:rsidRDefault="0090647B" w:rsidP="0090647B">
      <w:pPr>
        <w:pStyle w:val="tmr14"/>
        <w:widowControl w:val="0"/>
        <w:ind w:firstLine="0"/>
        <w:jc w:val="center"/>
      </w:pPr>
      <w:r>
        <w:t xml:space="preserve">Рисунок 1.3.4 – Браузер </w:t>
      </w:r>
      <w:r>
        <w:rPr>
          <w:lang w:val="en-US"/>
        </w:rPr>
        <w:t>Microsoft</w:t>
      </w:r>
      <w:r w:rsidRPr="005917FB">
        <w:t xml:space="preserve"> </w:t>
      </w:r>
      <w:r>
        <w:rPr>
          <w:lang w:val="en-US"/>
        </w:rPr>
        <w:t>Edge</w:t>
      </w:r>
    </w:p>
    <w:p w14:paraId="20E9E724" w14:textId="1A525C05" w:rsidR="0090647B" w:rsidRPr="005917FB" w:rsidRDefault="0090647B" w:rsidP="0090647B">
      <w:pPr>
        <w:pStyle w:val="tmr14"/>
        <w:widowControl w:val="0"/>
        <w:ind w:firstLine="0"/>
        <w:jc w:val="center"/>
      </w:pPr>
    </w:p>
    <w:p w14:paraId="64A0D9F8" w14:textId="4050177A" w:rsidR="000564DE" w:rsidRDefault="000564DE" w:rsidP="000564DE">
      <w:pPr>
        <w:pStyle w:val="tmr14"/>
        <w:widowControl w:val="0"/>
      </w:pPr>
      <w:r>
        <w:t xml:space="preserve">Вывод по первой главе: </w:t>
      </w:r>
    </w:p>
    <w:p w14:paraId="5BA17477" w14:textId="3CDAF873" w:rsidR="000564DE" w:rsidRPr="000564DE" w:rsidRDefault="000564DE" w:rsidP="000564DE">
      <w:pPr>
        <w:pStyle w:val="tmr14"/>
        <w:widowControl w:val="0"/>
      </w:pPr>
      <w:r>
        <w:t xml:space="preserve">Изучив общую характеристику задачи был построен </w:t>
      </w:r>
      <w:r>
        <w:rPr>
          <w:lang w:val="en-US"/>
        </w:rPr>
        <w:t>Wireframe</w:t>
      </w:r>
      <w:r w:rsidRPr="000564DE">
        <w:t xml:space="preserve">, </w:t>
      </w:r>
      <w:r>
        <w:t>из чего был спроектирован дизайн сайта, после чего было выбрано программное обеспечение для разработки данного сайта, а также браузеры для просмотра результата.</w:t>
      </w:r>
    </w:p>
    <w:p w14:paraId="7921BC61" w14:textId="2C228554" w:rsidR="008A021E" w:rsidRPr="008123AD" w:rsidRDefault="002713C3" w:rsidP="009C2D0E">
      <w:pPr>
        <w:pStyle w:val="tmr14"/>
        <w:widowControl w:val="0"/>
        <w:rPr>
          <w:lang w:val="be-BY"/>
        </w:rPr>
      </w:pPr>
      <w:r w:rsidRPr="008123AD">
        <w:br w:type="page"/>
      </w:r>
    </w:p>
    <w:p w14:paraId="1E44BAEB" w14:textId="77777777" w:rsidR="00843977" w:rsidRPr="008123AD" w:rsidRDefault="000B7C0F" w:rsidP="00B63041">
      <w:pPr>
        <w:pStyle w:val="af1"/>
        <w:numPr>
          <w:ilvl w:val="0"/>
          <w:numId w:val="1"/>
        </w:numPr>
        <w:tabs>
          <w:tab w:val="left" w:pos="1134"/>
        </w:tabs>
        <w:ind w:left="0" w:firstLine="851"/>
        <w:rPr>
          <w:color w:val="auto"/>
        </w:rPr>
      </w:pPr>
      <w:bookmarkStart w:id="8" w:name="_Toc88736874"/>
      <w:r>
        <w:rPr>
          <w:color w:val="auto"/>
        </w:rPr>
        <w:lastRenderedPageBreak/>
        <w:t>Вёрстка страницы</w:t>
      </w:r>
      <w:bookmarkEnd w:id="8"/>
    </w:p>
    <w:p w14:paraId="4DC38F94" w14:textId="77777777" w:rsidR="002713C3" w:rsidRPr="008123AD" w:rsidRDefault="00F80026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9" w:name="_Toc88736875"/>
      <w:r>
        <w:rPr>
          <w:color w:val="auto"/>
        </w:rPr>
        <w:t>Реализация страницы</w:t>
      </w:r>
      <w:bookmarkEnd w:id="9"/>
    </w:p>
    <w:p w14:paraId="6268022C" w14:textId="01516671" w:rsidR="00AA57F9" w:rsidRDefault="00AA57F9" w:rsidP="00911F8B">
      <w:pPr>
        <w:pStyle w:val="tmr14"/>
        <w:widowControl w:val="0"/>
      </w:pPr>
    </w:p>
    <w:p w14:paraId="7AD7AE08" w14:textId="67D8BAAC" w:rsidR="000564DE" w:rsidRDefault="000564DE" w:rsidP="00911F8B">
      <w:pPr>
        <w:pStyle w:val="tmr14"/>
        <w:widowControl w:val="0"/>
      </w:pPr>
      <w:r>
        <w:t xml:space="preserve">По итогам первой главы была составлена полная картина для разработки сайта. Полностью был спроектирован интерфейс сайта. </w:t>
      </w:r>
    </w:p>
    <w:p w14:paraId="007E5252" w14:textId="00C2AC35" w:rsidR="000564DE" w:rsidRDefault="000564DE" w:rsidP="00911F8B">
      <w:pPr>
        <w:pStyle w:val="tmr14"/>
        <w:widowControl w:val="0"/>
        <w:rPr>
          <w:lang w:val="be-BY"/>
        </w:rPr>
      </w:pPr>
      <w:r>
        <w:t xml:space="preserve">Из этого, реализованный на </w:t>
      </w:r>
      <w:r>
        <w:rPr>
          <w:lang w:val="en-US"/>
        </w:rPr>
        <w:t>HTML</w:t>
      </w:r>
      <w:r>
        <w:rPr>
          <w:lang w:val="be-BY"/>
        </w:rPr>
        <w:t xml:space="preserve"> </w:t>
      </w:r>
      <w:r>
        <w:t xml:space="preserve">и </w:t>
      </w:r>
      <w:r>
        <w:rPr>
          <w:lang w:val="en-US"/>
        </w:rPr>
        <w:t>CSS</w:t>
      </w:r>
      <w:r w:rsidRPr="000564DE">
        <w:t xml:space="preserve"> </w:t>
      </w:r>
      <w:r>
        <w:rPr>
          <w:lang w:val="be-BY"/>
        </w:rPr>
        <w:t>сайт представлен на рисунках 2.1.1–2.1.4.</w:t>
      </w:r>
    </w:p>
    <w:p w14:paraId="0D3F2ECD" w14:textId="5E232B50" w:rsidR="000564DE" w:rsidRPr="000564DE" w:rsidRDefault="000564DE" w:rsidP="000564DE">
      <w:pPr>
        <w:pStyle w:val="tmr14"/>
        <w:widowControl w:val="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418677" wp14:editId="45036C9A">
            <wp:extent cx="5446455" cy="2950233"/>
            <wp:effectExtent l="0" t="0" r="190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513" cy="297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6A5" w14:textId="109CE900" w:rsidR="000564DE" w:rsidRDefault="000564DE" w:rsidP="000564DE">
      <w:pPr>
        <w:pStyle w:val="tmr14"/>
        <w:widowControl w:val="0"/>
        <w:ind w:firstLine="0"/>
        <w:jc w:val="center"/>
        <w:rPr>
          <w:lang w:val="be-BY"/>
        </w:rPr>
      </w:pPr>
      <w:r>
        <w:rPr>
          <w:lang w:val="be-BY"/>
        </w:rPr>
        <w:t>Рисунок 2.1.1 – Первая часть сайта</w:t>
      </w:r>
    </w:p>
    <w:p w14:paraId="263820ED" w14:textId="19C5E725" w:rsidR="000564DE" w:rsidRDefault="000564DE" w:rsidP="000564DE">
      <w:pPr>
        <w:pStyle w:val="tmr14"/>
        <w:widowControl w:val="0"/>
        <w:ind w:firstLine="0"/>
        <w:jc w:val="center"/>
      </w:pPr>
    </w:p>
    <w:p w14:paraId="58413767" w14:textId="74930F0F" w:rsidR="000564DE" w:rsidRDefault="000564DE" w:rsidP="000564DE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8B597D4" wp14:editId="6B7FC842">
            <wp:extent cx="5382755" cy="2915728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1066" cy="29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A46B" w14:textId="670FE5F1" w:rsidR="000564DE" w:rsidRDefault="000564DE" w:rsidP="000564DE">
      <w:pPr>
        <w:pStyle w:val="tmr14"/>
        <w:widowControl w:val="0"/>
        <w:ind w:firstLine="0"/>
        <w:jc w:val="center"/>
        <w:rPr>
          <w:lang w:val="be-BY"/>
        </w:rPr>
      </w:pPr>
      <w:r>
        <w:rPr>
          <w:lang w:val="be-BY"/>
        </w:rPr>
        <w:t>Рисунок 2.1.2 – Вторая часть сайта</w:t>
      </w:r>
    </w:p>
    <w:p w14:paraId="136BDCB3" w14:textId="6FE90E6C" w:rsidR="000564DE" w:rsidRDefault="003F5608" w:rsidP="000564DE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DB297D" wp14:editId="718B774B">
            <wp:extent cx="5358973" cy="29028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7676" cy="29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7D12" w14:textId="7C89B7C1" w:rsidR="000564DE" w:rsidRDefault="000564DE" w:rsidP="000564DE">
      <w:pPr>
        <w:pStyle w:val="tmr14"/>
        <w:widowControl w:val="0"/>
        <w:ind w:firstLine="0"/>
        <w:jc w:val="center"/>
        <w:rPr>
          <w:lang w:val="be-BY"/>
        </w:rPr>
      </w:pPr>
      <w:r>
        <w:rPr>
          <w:lang w:val="be-BY"/>
        </w:rPr>
        <w:t>Рисунок 2.1.3 – Третья часть сайта</w:t>
      </w:r>
    </w:p>
    <w:p w14:paraId="688FE64B" w14:textId="17047227" w:rsidR="000564DE" w:rsidRDefault="000564DE" w:rsidP="000564DE">
      <w:pPr>
        <w:pStyle w:val="tmr14"/>
        <w:widowControl w:val="0"/>
        <w:ind w:firstLine="0"/>
        <w:jc w:val="center"/>
      </w:pPr>
    </w:p>
    <w:p w14:paraId="209C09A7" w14:textId="2F978439" w:rsidR="000564DE" w:rsidRDefault="003F5608" w:rsidP="000564DE">
      <w:pPr>
        <w:pStyle w:val="tmr14"/>
        <w:widowControl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B85E74" wp14:editId="16B11EA5">
            <wp:extent cx="5332703" cy="2888615"/>
            <wp:effectExtent l="0" t="0" r="1905" b="698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6534" cy="29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B07" w14:textId="74FE534E" w:rsidR="000564DE" w:rsidRDefault="000564DE" w:rsidP="000564DE">
      <w:pPr>
        <w:pStyle w:val="tmr14"/>
        <w:widowControl w:val="0"/>
        <w:ind w:firstLine="0"/>
        <w:jc w:val="center"/>
        <w:rPr>
          <w:lang w:val="be-BY"/>
        </w:rPr>
      </w:pPr>
      <w:r>
        <w:rPr>
          <w:lang w:val="be-BY"/>
        </w:rPr>
        <w:t>Рисунок 2.1.4 – Четвёртая часть сайта</w:t>
      </w:r>
    </w:p>
    <w:p w14:paraId="02881194" w14:textId="77777777" w:rsidR="000564DE" w:rsidRPr="000564DE" w:rsidRDefault="000564DE" w:rsidP="000564DE">
      <w:pPr>
        <w:pStyle w:val="tmr14"/>
        <w:widowControl w:val="0"/>
        <w:ind w:firstLine="0"/>
        <w:jc w:val="center"/>
      </w:pPr>
    </w:p>
    <w:p w14:paraId="2AD3A6F0" w14:textId="0CDFA55E" w:rsidR="000564DE" w:rsidRPr="000564DE" w:rsidRDefault="000564DE" w:rsidP="00911F8B">
      <w:pPr>
        <w:pStyle w:val="tmr14"/>
        <w:widowControl w:val="0"/>
      </w:pPr>
      <w:r>
        <w:t>Реализация (</w:t>
      </w:r>
      <w:r>
        <w:rPr>
          <w:lang w:val="en-US"/>
        </w:rPr>
        <w:t>HTML</w:t>
      </w:r>
      <w:r>
        <w:rPr>
          <w:lang w:val="be-BY"/>
        </w:rPr>
        <w:t>-код</w:t>
      </w:r>
      <w:r w:rsidRPr="000564DE">
        <w:t xml:space="preserve"> </w:t>
      </w:r>
      <w:r>
        <w:rPr>
          <w:lang w:val="be-BY"/>
        </w:rPr>
        <w:t xml:space="preserve">и </w:t>
      </w:r>
      <w:r>
        <w:rPr>
          <w:lang w:val="en-US"/>
        </w:rPr>
        <w:t>CSS</w:t>
      </w:r>
      <w:r w:rsidRPr="000564DE">
        <w:t>-</w:t>
      </w:r>
      <w:r>
        <w:rPr>
          <w:lang w:val="be-BY"/>
        </w:rPr>
        <w:t>код</w:t>
      </w:r>
      <w:r>
        <w:t>)</w:t>
      </w:r>
      <w:r>
        <w:rPr>
          <w:lang w:val="be-BY"/>
        </w:rPr>
        <w:t xml:space="preserve"> представлена в приложении А.</w:t>
      </w:r>
    </w:p>
    <w:p w14:paraId="53DC6E99" w14:textId="77777777" w:rsidR="000564DE" w:rsidRPr="000564DE" w:rsidRDefault="000564DE" w:rsidP="00911F8B">
      <w:pPr>
        <w:pStyle w:val="tmr14"/>
        <w:widowControl w:val="0"/>
      </w:pPr>
    </w:p>
    <w:p w14:paraId="4B2830EB" w14:textId="77777777" w:rsidR="00DF4FBF" w:rsidRPr="008123AD" w:rsidRDefault="00B752DE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10" w:name="_Toc88736876"/>
      <w:r>
        <w:rPr>
          <w:color w:val="auto"/>
        </w:rPr>
        <w:t>Использованные теги</w:t>
      </w:r>
      <w:bookmarkEnd w:id="10"/>
    </w:p>
    <w:p w14:paraId="5FE98687" w14:textId="3FCD160D" w:rsidR="00DF4FBF" w:rsidRDefault="00DF4FBF" w:rsidP="00911F8B">
      <w:pPr>
        <w:pStyle w:val="tmr14"/>
        <w:widowControl w:val="0"/>
      </w:pPr>
    </w:p>
    <w:p w14:paraId="39D3D294" w14:textId="3156DA5A" w:rsidR="003F5608" w:rsidRDefault="003F5608" w:rsidP="00911F8B">
      <w:pPr>
        <w:pStyle w:val="tmr14"/>
        <w:widowControl w:val="0"/>
      </w:pPr>
      <w:r>
        <w:t>Для вёрстки данного сайта были использованы следующие теги:</w:t>
      </w:r>
    </w:p>
    <w:p w14:paraId="6C0375E0" w14:textId="160A2E34" w:rsidR="003F5608" w:rsidRDefault="003F5608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</w:pPr>
      <w:r>
        <w:t xml:space="preserve">Тег </w:t>
      </w:r>
      <w:r w:rsidRPr="003F5608">
        <w:t>&lt;</w:t>
      </w:r>
      <w:r>
        <w:rPr>
          <w:lang w:val="en-US"/>
        </w:rPr>
        <w:t>div</w:t>
      </w:r>
      <w:r w:rsidRPr="003F5608">
        <w:t xml:space="preserve">&gt; – является блочным элементом и предназначен для выделения фрагмента документа с целью изменения вида содержимого. Как правило, вид </w:t>
      </w:r>
      <w:r w:rsidRPr="003F5608">
        <w:lastRenderedPageBreak/>
        <w:t>блока управляется с помощью стилей.</w:t>
      </w:r>
    </w:p>
    <w:p w14:paraId="217168AB" w14:textId="09AF646C" w:rsidR="003F5608" w:rsidRDefault="003F5608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Тег </w:t>
      </w:r>
      <w:r w:rsidRPr="003F5608">
        <w:t>&lt;</w:t>
      </w:r>
      <w:r>
        <w:rPr>
          <w:lang w:val="en-US"/>
        </w:rPr>
        <w:t>img</w:t>
      </w:r>
      <w:r w:rsidRPr="003F5608">
        <w:t xml:space="preserve">&gt; </w:t>
      </w:r>
      <w:r>
        <w:rPr>
          <w:lang w:val="be-BY"/>
        </w:rPr>
        <w:t xml:space="preserve">– </w:t>
      </w:r>
      <w:r w:rsidRPr="003F5608">
        <w:rPr>
          <w:lang w:val="be-BY"/>
        </w:rPr>
        <w:t>предназначен для отображения на веб-странице изображений в графическом формате GIF, JPEG или PNG. Адрес файла с картинкой задаётся через атрибут src. Если необходимо, то рисунок можно сделать ссылкой на другой файл, поместив тег &lt;img&gt; в контейнер &lt;a&gt;.</w:t>
      </w:r>
    </w:p>
    <w:p w14:paraId="28AC4699" w14:textId="77CA7A95" w:rsidR="003F5608" w:rsidRPr="003F5608" w:rsidRDefault="003F5608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Тег </w:t>
      </w:r>
      <w:r w:rsidRPr="003F5608">
        <w:t>&lt;</w:t>
      </w:r>
      <w:r>
        <w:rPr>
          <w:lang w:val="en-US"/>
        </w:rPr>
        <w:t>a</w:t>
      </w:r>
      <w:r w:rsidRPr="003F5608">
        <w:t>&gt; – является одним из важных элементов HTML и предназначен для создания ссылок. В зависимости от присутствия атрибутов name или href тег &lt;a&gt; устанавливает ссылку или якорь. Якорем называется закладка внутри страницы, которую можно указать в качестве цели ссылки. При использовании ссылки, которая указывает на якорь, происходит переход к закладке внутри веб-страницы.</w:t>
      </w:r>
    </w:p>
    <w:p w14:paraId="2DCDABCD" w14:textId="06297E46" w:rsidR="003F5608" w:rsidRPr="00272449" w:rsidRDefault="003F5608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Тег </w:t>
      </w:r>
      <w:r w:rsidRPr="00272449">
        <w:t>&lt;</w:t>
      </w:r>
      <w:r>
        <w:rPr>
          <w:lang w:val="en-US"/>
        </w:rPr>
        <w:t>ul</w:t>
      </w:r>
      <w:r w:rsidRPr="00272449">
        <w:t>&gt;</w:t>
      </w:r>
      <w:r w:rsidR="00272449" w:rsidRPr="00272449">
        <w:t xml:space="preserve"> – </w:t>
      </w:r>
      <w:r w:rsidR="00272449">
        <w:rPr>
          <w:lang w:val="be-BY"/>
        </w:rPr>
        <w:t>устанавливает</w:t>
      </w:r>
      <w:r w:rsidR="00272449" w:rsidRPr="00272449">
        <w:t xml:space="preserve"> маркированный список. Каждый элемент списка должен начинаться с тега &lt;li&gt;. Если к тегу &lt;ul&gt; применяется таблица стилей, то элементы &lt;li&gt; наследуют эти свойства. </w:t>
      </w:r>
    </w:p>
    <w:p w14:paraId="00DE060C" w14:textId="74A1FAD7" w:rsidR="00272449" w:rsidRPr="00272449" w:rsidRDefault="00272449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Тег </w:t>
      </w:r>
      <w:r w:rsidRPr="00272449">
        <w:t>&lt;</w:t>
      </w:r>
      <w:r>
        <w:rPr>
          <w:lang w:val="en-US"/>
        </w:rPr>
        <w:t>li</w:t>
      </w:r>
      <w:r w:rsidRPr="00272449">
        <w:t>&gt; – определяет отдельный элемент списка. Внешний тег &lt;ul&gt; или</w:t>
      </w:r>
      <w:r>
        <w:t xml:space="preserve"> &lt;ol&gt; устанавливает тип списка –</w:t>
      </w:r>
      <w:r w:rsidRPr="00272449">
        <w:t xml:space="preserve"> маркированный или нумерованный.</w:t>
      </w:r>
    </w:p>
    <w:p w14:paraId="05210F1B" w14:textId="33F92760" w:rsidR="00272449" w:rsidRPr="003F5608" w:rsidRDefault="00272449" w:rsidP="00B63041">
      <w:pPr>
        <w:pStyle w:val="tmr14"/>
        <w:widowControl w:val="0"/>
        <w:numPr>
          <w:ilvl w:val="0"/>
          <w:numId w:val="3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Тег </w:t>
      </w:r>
      <w:r w:rsidRPr="00272449">
        <w:t>&lt;</w:t>
      </w:r>
      <w:r>
        <w:rPr>
          <w:lang w:val="en-US"/>
        </w:rPr>
        <w:t>p</w:t>
      </w:r>
      <w:r w:rsidRPr="00272449">
        <w:t>&gt; – является блочным элементом, всегда начинается с новой строки, абзацы текста идущие друг за другом разделяются между собой отбивкой. Величиной отбивки можно управлять с помощью стилей. Если закрывающего тега нет, считается, что конец абзаца совпадает с началом следующего блочного элемента.</w:t>
      </w:r>
    </w:p>
    <w:p w14:paraId="6757129A" w14:textId="77777777" w:rsidR="003F5608" w:rsidRPr="003F5608" w:rsidRDefault="003F5608" w:rsidP="00911F8B">
      <w:pPr>
        <w:pStyle w:val="tmr14"/>
        <w:widowControl w:val="0"/>
        <w:rPr>
          <w:lang w:val="be-BY"/>
        </w:rPr>
      </w:pPr>
    </w:p>
    <w:p w14:paraId="1CDADD1C" w14:textId="77777777" w:rsidR="00DF4FBF" w:rsidRPr="00D961F6" w:rsidRDefault="001D06ED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11" w:name="_Toc88736877"/>
      <w:r>
        <w:rPr>
          <w:color w:val="auto"/>
        </w:rPr>
        <w:t xml:space="preserve">Использованные правила </w:t>
      </w:r>
      <w:r>
        <w:rPr>
          <w:color w:val="auto"/>
          <w:lang w:val="en-US"/>
        </w:rPr>
        <w:t>CSS</w:t>
      </w:r>
      <w:bookmarkEnd w:id="11"/>
    </w:p>
    <w:p w14:paraId="13613C83" w14:textId="3695DFB1" w:rsidR="001D06ED" w:rsidRDefault="001D06ED" w:rsidP="001D06ED">
      <w:pPr>
        <w:pStyle w:val="tmr14"/>
        <w:rPr>
          <w:lang w:val="be-BY"/>
        </w:rPr>
      </w:pPr>
    </w:p>
    <w:p w14:paraId="3319A0AE" w14:textId="77777777" w:rsidR="00297BCE" w:rsidRDefault="00297BCE" w:rsidP="001D06ED">
      <w:pPr>
        <w:pStyle w:val="tmr14"/>
        <w:rPr>
          <w:lang w:val="be-BY"/>
        </w:rPr>
      </w:pPr>
      <w:r>
        <w:rPr>
          <w:lang w:val="be-BY"/>
        </w:rPr>
        <w:t xml:space="preserve">Для создания вида сайта необходимо использовать </w:t>
      </w:r>
      <w:r>
        <w:rPr>
          <w:lang w:val="en-US"/>
        </w:rPr>
        <w:t>CSS</w:t>
      </w:r>
      <w:r>
        <w:t>.</w:t>
      </w:r>
      <w:r>
        <w:rPr>
          <w:lang w:val="be-BY"/>
        </w:rPr>
        <w:t xml:space="preserve"> Основные </w:t>
      </w:r>
      <w:r>
        <w:t>правила</w:t>
      </w:r>
      <w:r w:rsidRPr="00297BCE">
        <w:t xml:space="preserve"> </w:t>
      </w:r>
      <w:r>
        <w:rPr>
          <w:lang w:val="en-US"/>
        </w:rPr>
        <w:t>CSS</w:t>
      </w:r>
      <w:r>
        <w:t>, используемые для этого проекта</w:t>
      </w:r>
      <w:r>
        <w:rPr>
          <w:lang w:val="be-BY"/>
        </w:rPr>
        <w:t>:</w:t>
      </w:r>
    </w:p>
    <w:p w14:paraId="2EB3494A" w14:textId="076455DD" w:rsidR="00272449" w:rsidRDefault="00297BCE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</w:pPr>
      <w:r>
        <w:rPr>
          <w:lang w:val="en-US"/>
        </w:rPr>
        <w:t>position</w:t>
      </w:r>
      <w:r w:rsidRPr="00297BCE">
        <w:t xml:space="preserve">: </w:t>
      </w:r>
      <w:r>
        <w:rPr>
          <w:lang w:val="en-US"/>
        </w:rPr>
        <w:t>absolute</w:t>
      </w:r>
      <w:r w:rsidRPr="00297BCE">
        <w:t xml:space="preserve">; – </w:t>
      </w:r>
      <w:r>
        <w:rPr>
          <w:lang w:val="be-BY"/>
        </w:rPr>
        <w:t xml:space="preserve">для </w:t>
      </w:r>
      <w:r>
        <w:t>расположения блоков на сайте, которые располагаются не относительно друг друга.</w:t>
      </w:r>
    </w:p>
    <w:p w14:paraId="2F3EBB27" w14:textId="1C461E1A" w:rsidR="00297BCE" w:rsidRDefault="00297BCE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</w:pPr>
      <w:r>
        <w:rPr>
          <w:lang w:val="en-US"/>
        </w:rPr>
        <w:t>position</w:t>
      </w:r>
      <w:r w:rsidRPr="00297BCE">
        <w:t xml:space="preserve">: </w:t>
      </w:r>
      <w:r>
        <w:rPr>
          <w:lang w:val="en-US"/>
        </w:rPr>
        <w:t>static</w:t>
      </w:r>
      <w:r w:rsidRPr="00297BCE">
        <w:t xml:space="preserve">; </w:t>
      </w:r>
      <w:r>
        <w:rPr>
          <w:lang w:val="be-BY"/>
        </w:rPr>
        <w:t>– для расположения блоков на сайте, которые распологаются относительно друг друга.</w:t>
      </w:r>
    </w:p>
    <w:p w14:paraId="051FC0BF" w14:textId="2895C3A1" w:rsidR="00297BCE" w:rsidRDefault="00297BCE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</w:pPr>
      <w:r>
        <w:rPr>
          <w:lang w:val="en-US"/>
        </w:rPr>
        <w:t>background</w:t>
      </w:r>
      <w:r w:rsidRPr="00297BCE">
        <w:t>-</w:t>
      </w:r>
      <w:r>
        <w:rPr>
          <w:lang w:val="en-US"/>
        </w:rPr>
        <w:t>color</w:t>
      </w:r>
      <w:r>
        <w:t xml:space="preserve"> – для изменения фона блоков.</w:t>
      </w:r>
    </w:p>
    <w:p w14:paraId="147ECCAF" w14:textId="7EE6D74C" w:rsidR="00297BCE" w:rsidRPr="00297BCE" w:rsidRDefault="00297BCE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</w:pPr>
      <w:r>
        <w:lastRenderedPageBreak/>
        <w:t xml:space="preserve">Использованы правила </w:t>
      </w:r>
      <w:r>
        <w:rPr>
          <w:lang w:val="en-US"/>
        </w:rPr>
        <w:t>top</w:t>
      </w:r>
      <w:r w:rsidRPr="00297BCE">
        <w:t xml:space="preserve">, </w:t>
      </w:r>
      <w:r>
        <w:rPr>
          <w:lang w:val="en-US"/>
        </w:rPr>
        <w:t>left</w:t>
      </w:r>
      <w:r w:rsidRPr="00297BCE">
        <w:t xml:space="preserve">, </w:t>
      </w:r>
      <w:r>
        <w:rPr>
          <w:lang w:val="en-US"/>
        </w:rPr>
        <w:t>bottom</w:t>
      </w:r>
      <w:r w:rsidRPr="00297BCE">
        <w:t xml:space="preserve">, </w:t>
      </w:r>
      <w:r>
        <w:rPr>
          <w:lang w:val="en-US"/>
        </w:rPr>
        <w:t>right</w:t>
      </w:r>
      <w:r w:rsidRPr="00297BCE">
        <w:t xml:space="preserve"> – </w:t>
      </w:r>
      <w:r>
        <w:rPr>
          <w:lang w:val="be-BY"/>
        </w:rPr>
        <w:t>для изменения отступов блоков, текста относительно расположения.</w:t>
      </w:r>
    </w:p>
    <w:p w14:paraId="4BED7348" w14:textId="5664F964" w:rsidR="00272449" w:rsidRDefault="00297BCE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  <w:rPr>
          <w:lang w:val="be-BY"/>
        </w:rPr>
      </w:pPr>
      <w:r w:rsidRPr="00D94388">
        <w:rPr>
          <w:lang w:val="be-BY"/>
        </w:rPr>
        <w:t xml:space="preserve">Так же для кнопок использованы псевдоклассы </w:t>
      </w:r>
      <w:r w:rsidRPr="00297BCE">
        <w:t>:</w:t>
      </w:r>
      <w:r w:rsidRPr="00D94388">
        <w:rPr>
          <w:lang w:val="en-US"/>
        </w:rPr>
        <w:t>hover</w:t>
      </w:r>
      <w:r>
        <w:t xml:space="preserve">, определяющие действие при наведении мышкой на блок, в них использованы правила </w:t>
      </w:r>
      <w:r w:rsidRPr="00D94388">
        <w:rPr>
          <w:lang w:val="en-US"/>
        </w:rPr>
        <w:t>cursor</w:t>
      </w:r>
      <w:r w:rsidRPr="00297BCE">
        <w:t xml:space="preserve">: </w:t>
      </w:r>
      <w:r w:rsidRPr="00D94388">
        <w:rPr>
          <w:lang w:val="en-US"/>
        </w:rPr>
        <w:t>pointer</w:t>
      </w:r>
      <w:r w:rsidRPr="00297BCE">
        <w:t xml:space="preserve"> </w:t>
      </w:r>
      <w:r w:rsidRPr="00D94388">
        <w:rPr>
          <w:lang w:val="be-BY"/>
        </w:rPr>
        <w:t xml:space="preserve">для изменения стиля мышки в виде руки и с помощью правила </w:t>
      </w:r>
      <w:r w:rsidRPr="00D94388">
        <w:rPr>
          <w:lang w:val="en-US"/>
        </w:rPr>
        <w:t>color</w:t>
      </w:r>
      <w:r w:rsidRPr="00D94388">
        <w:rPr>
          <w:lang w:val="be-BY"/>
        </w:rPr>
        <w:t xml:space="preserve"> изменяется цвет текста, в некоторых случаях используется </w:t>
      </w:r>
      <w:r w:rsidRPr="00D94388">
        <w:rPr>
          <w:lang w:val="en-US"/>
        </w:rPr>
        <w:t>background</w:t>
      </w:r>
      <w:r w:rsidRPr="00297BCE">
        <w:t>-</w:t>
      </w:r>
      <w:r w:rsidRPr="00D94388">
        <w:rPr>
          <w:lang w:val="en-US"/>
        </w:rPr>
        <w:t>color</w:t>
      </w:r>
      <w:r w:rsidRPr="00297BCE">
        <w:t xml:space="preserve"> </w:t>
      </w:r>
      <w:r w:rsidRPr="00D94388">
        <w:rPr>
          <w:lang w:val="be-BY"/>
        </w:rPr>
        <w:t xml:space="preserve">для изменения </w:t>
      </w:r>
      <w:r w:rsidR="00D94388">
        <w:rPr>
          <w:lang w:val="be-BY"/>
        </w:rPr>
        <w:t>цвета блока при наведении.</w:t>
      </w:r>
    </w:p>
    <w:p w14:paraId="0302CAF2" w14:textId="77777777" w:rsidR="00D94388" w:rsidRDefault="00D94388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Использованы различные правила по форматированию текста, в основном в дизайне используется </w:t>
      </w:r>
      <w:r w:rsidRPr="00D94388">
        <w:rPr>
          <w:lang w:val="be-BY"/>
        </w:rPr>
        <w:t>Open Sans</w:t>
      </w:r>
      <w:r>
        <w:rPr>
          <w:lang w:val="be-BY"/>
        </w:rPr>
        <w:t xml:space="preserve">, заменой ему является </w:t>
      </w:r>
      <w:r>
        <w:rPr>
          <w:lang w:val="en-US"/>
        </w:rPr>
        <w:t>serif</w:t>
      </w:r>
      <w:r w:rsidRPr="00D94388">
        <w:t xml:space="preserve">, </w:t>
      </w:r>
      <w:r>
        <w:rPr>
          <w:lang w:val="be-BY"/>
        </w:rPr>
        <w:t xml:space="preserve">это задаётся правилом </w:t>
      </w:r>
      <w:r w:rsidRPr="00D94388">
        <w:rPr>
          <w:lang w:val="be-BY"/>
        </w:rPr>
        <w:t xml:space="preserve">  font-family: Open Sans, serif;</w:t>
      </w:r>
      <w:r>
        <w:rPr>
          <w:lang w:val="be-BY"/>
        </w:rPr>
        <w:t>. В основном в качестве цвета текста используется белый.</w:t>
      </w:r>
    </w:p>
    <w:p w14:paraId="7AC04565" w14:textId="369FBC69" w:rsidR="00D94388" w:rsidRPr="00D94388" w:rsidRDefault="00D94388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Для изменения видимости некоторых блоков, текста было использовано правило </w:t>
      </w:r>
      <w:r>
        <w:rPr>
          <w:lang w:val="en-US"/>
        </w:rPr>
        <w:t>opacity</w:t>
      </w:r>
      <w:r>
        <w:t>, изменение от 0 до 1 влияет на то, насколько будет виден блок или текст.</w:t>
      </w:r>
    </w:p>
    <w:p w14:paraId="290BD8B2" w14:textId="02908982" w:rsidR="00D94388" w:rsidRDefault="00D94388" w:rsidP="00B63041">
      <w:pPr>
        <w:pStyle w:val="tmr14"/>
        <w:numPr>
          <w:ilvl w:val="0"/>
          <w:numId w:val="4"/>
        </w:numPr>
        <w:tabs>
          <w:tab w:val="left" w:pos="1134"/>
        </w:tabs>
        <w:ind w:left="0" w:firstLine="851"/>
        <w:rPr>
          <w:lang w:val="be-BY"/>
        </w:rPr>
      </w:pPr>
      <w:r>
        <w:rPr>
          <w:lang w:val="be-BY"/>
        </w:rPr>
        <w:t xml:space="preserve">Для изменения скорости перехода цвета при наведении на блок или текст используется правило </w:t>
      </w:r>
      <w:r w:rsidRPr="00D94388">
        <w:rPr>
          <w:lang w:val="be-BY"/>
        </w:rPr>
        <w:t>transition: 0.3s linear;</w:t>
      </w:r>
      <w:r>
        <w:t xml:space="preserve">. </w:t>
      </w:r>
      <w:r>
        <w:rPr>
          <w:lang w:val="be-BY"/>
        </w:rPr>
        <w:t xml:space="preserve">Это необходимо, чтобы текст или блок не слишком резко изменял цвет. </w:t>
      </w:r>
    </w:p>
    <w:p w14:paraId="7DF7EA7C" w14:textId="77777777" w:rsidR="00D94388" w:rsidRDefault="00D94388" w:rsidP="00D94388">
      <w:pPr>
        <w:pStyle w:val="tmr14"/>
        <w:tabs>
          <w:tab w:val="left" w:pos="1134"/>
        </w:tabs>
        <w:ind w:firstLine="0"/>
        <w:rPr>
          <w:lang w:val="be-BY"/>
        </w:rPr>
      </w:pPr>
    </w:p>
    <w:p w14:paraId="511D3B12" w14:textId="519489BF" w:rsidR="00D94388" w:rsidRDefault="00D94388" w:rsidP="00D94388">
      <w:pPr>
        <w:pStyle w:val="tmr14"/>
        <w:tabs>
          <w:tab w:val="left" w:pos="1134"/>
        </w:tabs>
        <w:rPr>
          <w:lang w:val="be-BY"/>
        </w:rPr>
      </w:pPr>
      <w:r>
        <w:rPr>
          <w:lang w:val="be-BY"/>
        </w:rPr>
        <w:t>Выводы по второму разделу:</w:t>
      </w:r>
    </w:p>
    <w:p w14:paraId="4A755035" w14:textId="60FE9972" w:rsidR="00D94388" w:rsidRPr="00C9275A" w:rsidRDefault="00D94388" w:rsidP="00D94388">
      <w:pPr>
        <w:pStyle w:val="tmr14"/>
        <w:tabs>
          <w:tab w:val="left" w:pos="1134"/>
        </w:tabs>
        <w:rPr>
          <w:lang w:val="be-BY"/>
        </w:rPr>
      </w:pPr>
      <w:r>
        <w:rPr>
          <w:lang w:val="be-BY"/>
        </w:rPr>
        <w:t xml:space="preserve">Был реализован сайт с использованием языка разметки </w:t>
      </w:r>
      <w:r>
        <w:rPr>
          <w:lang w:val="en-US"/>
        </w:rPr>
        <w:t>HTML</w:t>
      </w:r>
      <w:r w:rsidRPr="00D94388">
        <w:t xml:space="preserve"> </w:t>
      </w:r>
      <w:r>
        <w:t xml:space="preserve">и языка </w:t>
      </w:r>
      <w:r>
        <w:rPr>
          <w:lang w:val="be-BY"/>
        </w:rPr>
        <w:t xml:space="preserve">стилей </w:t>
      </w:r>
      <w:r>
        <w:rPr>
          <w:lang w:val="en-US"/>
        </w:rPr>
        <w:t>CSS</w:t>
      </w:r>
      <w:r>
        <w:t xml:space="preserve">, </w:t>
      </w:r>
      <w:r w:rsidR="00C9275A">
        <w:t xml:space="preserve">при этом </w:t>
      </w:r>
      <w:r>
        <w:t xml:space="preserve">были описаны </w:t>
      </w:r>
      <w:r w:rsidR="00C9275A">
        <w:t xml:space="preserve">теги, использованные для реализации на языке разметки </w:t>
      </w:r>
      <w:r w:rsidR="00C9275A">
        <w:rPr>
          <w:lang w:val="en-US"/>
        </w:rPr>
        <w:t>HTML</w:t>
      </w:r>
      <w:r w:rsidR="00C9275A">
        <w:t xml:space="preserve">, и были описаны правила </w:t>
      </w:r>
      <w:r w:rsidR="00C9275A">
        <w:rPr>
          <w:lang w:val="en-US"/>
        </w:rPr>
        <w:t>CSS</w:t>
      </w:r>
      <w:r w:rsidR="00C9275A">
        <w:rPr>
          <w:lang w:val="be-BY"/>
        </w:rPr>
        <w:t xml:space="preserve">, использованные для реализации на языке стилей </w:t>
      </w:r>
      <w:r w:rsidR="00C9275A">
        <w:rPr>
          <w:lang w:val="en-US"/>
        </w:rPr>
        <w:t>CSS</w:t>
      </w:r>
      <w:r w:rsidR="00C9275A" w:rsidRPr="00C9275A">
        <w:t>.</w:t>
      </w:r>
    </w:p>
    <w:p w14:paraId="145B300E" w14:textId="77777777" w:rsidR="001D06ED" w:rsidRPr="00D961F6" w:rsidRDefault="001D06ED" w:rsidP="009C2D0E">
      <w:pPr>
        <w:pStyle w:val="tmr14"/>
        <w:widowControl w:val="0"/>
      </w:pPr>
      <w:r w:rsidRPr="00D961F6">
        <w:br w:type="page"/>
      </w:r>
    </w:p>
    <w:p w14:paraId="094F40FC" w14:textId="77777777" w:rsidR="00DF4FBF" w:rsidRPr="008123AD" w:rsidRDefault="00B567FF" w:rsidP="00B63041">
      <w:pPr>
        <w:pStyle w:val="af1"/>
        <w:numPr>
          <w:ilvl w:val="0"/>
          <w:numId w:val="1"/>
        </w:numPr>
        <w:tabs>
          <w:tab w:val="left" w:pos="1134"/>
        </w:tabs>
        <w:ind w:left="0" w:firstLine="851"/>
        <w:rPr>
          <w:color w:val="auto"/>
        </w:rPr>
      </w:pPr>
      <w:bookmarkStart w:id="12" w:name="_Toc88736878"/>
      <w:r>
        <w:rPr>
          <w:color w:val="auto"/>
        </w:rPr>
        <w:lastRenderedPageBreak/>
        <w:t xml:space="preserve">Применение </w:t>
      </w:r>
      <w:r>
        <w:rPr>
          <w:color w:val="auto"/>
          <w:lang w:val="en-US"/>
        </w:rPr>
        <w:t>JS</w:t>
      </w:r>
      <w:bookmarkEnd w:id="12"/>
    </w:p>
    <w:p w14:paraId="407CCA5B" w14:textId="77777777" w:rsidR="00DF4FBF" w:rsidRPr="008123AD" w:rsidRDefault="00B567FF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13" w:name="_Toc88736879"/>
      <w:r>
        <w:rPr>
          <w:color w:val="auto"/>
          <w:lang w:val="be-BY"/>
        </w:rPr>
        <w:t xml:space="preserve">Функции, реализованные на </w:t>
      </w:r>
      <w:r>
        <w:rPr>
          <w:color w:val="auto"/>
          <w:lang w:val="en-US"/>
        </w:rPr>
        <w:t>JS</w:t>
      </w:r>
      <w:bookmarkEnd w:id="13"/>
    </w:p>
    <w:p w14:paraId="0E6BD17D" w14:textId="77777777" w:rsidR="00DF4FBF" w:rsidRPr="008123AD" w:rsidRDefault="00DF4FBF" w:rsidP="00911F8B">
      <w:pPr>
        <w:pStyle w:val="tmr14"/>
        <w:widowControl w:val="0"/>
      </w:pPr>
    </w:p>
    <w:p w14:paraId="59506660" w14:textId="77777777" w:rsidR="00DF4FBF" w:rsidRPr="008123AD" w:rsidRDefault="00B567FF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14" w:name="_Toc88736880"/>
      <w:r>
        <w:rPr>
          <w:color w:val="auto"/>
        </w:rPr>
        <w:t>Реализованные анимации</w:t>
      </w:r>
      <w:bookmarkEnd w:id="14"/>
      <w:r>
        <w:rPr>
          <w:color w:val="auto"/>
        </w:rPr>
        <w:t xml:space="preserve"> </w:t>
      </w:r>
    </w:p>
    <w:p w14:paraId="7C745307" w14:textId="77777777" w:rsidR="00DF4FBF" w:rsidRPr="008123AD" w:rsidRDefault="00DF4FBF" w:rsidP="00911F8B">
      <w:pPr>
        <w:pStyle w:val="tmr14"/>
        <w:widowControl w:val="0"/>
      </w:pPr>
    </w:p>
    <w:p w14:paraId="15A231CD" w14:textId="77777777" w:rsidR="00DF4FBF" w:rsidRPr="008123AD" w:rsidRDefault="00B567FF" w:rsidP="00B63041">
      <w:pPr>
        <w:pStyle w:val="af3"/>
        <w:widowControl w:val="0"/>
        <w:numPr>
          <w:ilvl w:val="1"/>
          <w:numId w:val="1"/>
        </w:numPr>
        <w:ind w:left="0" w:firstLine="851"/>
        <w:rPr>
          <w:color w:val="auto"/>
        </w:rPr>
      </w:pPr>
      <w:bookmarkStart w:id="15" w:name="_Toc88736881"/>
      <w:r>
        <w:rPr>
          <w:color w:val="auto"/>
        </w:rPr>
        <w:t xml:space="preserve">Использованные виджеты </w:t>
      </w:r>
      <w:r>
        <w:rPr>
          <w:color w:val="auto"/>
          <w:lang w:val="en-US"/>
        </w:rPr>
        <w:t>jQuery</w:t>
      </w:r>
      <w:r w:rsidRPr="00D94388">
        <w:rPr>
          <w:color w:val="auto"/>
        </w:rPr>
        <w:t xml:space="preserve"> </w:t>
      </w:r>
      <w:r>
        <w:rPr>
          <w:color w:val="auto"/>
          <w:lang w:val="en-US"/>
        </w:rPr>
        <w:t>UI</w:t>
      </w:r>
      <w:bookmarkEnd w:id="15"/>
    </w:p>
    <w:p w14:paraId="0A5D3B80" w14:textId="77777777" w:rsidR="00DF4FBF" w:rsidRPr="008123AD" w:rsidRDefault="00DF4FBF" w:rsidP="00911F8B">
      <w:pPr>
        <w:pStyle w:val="tmr14"/>
        <w:widowControl w:val="0"/>
      </w:pPr>
    </w:p>
    <w:p w14:paraId="35C04F8E" w14:textId="77777777" w:rsidR="002D228E" w:rsidRPr="008123AD" w:rsidRDefault="002D228E" w:rsidP="00911F8B">
      <w:pPr>
        <w:autoSpaceDE/>
        <w:autoSpaceDN/>
        <w:adjustRightInd/>
        <w:spacing w:after="160" w:line="259" w:lineRule="auto"/>
        <w:rPr>
          <w:sz w:val="28"/>
          <w:szCs w:val="28"/>
        </w:rPr>
      </w:pPr>
      <w:r w:rsidRPr="008123AD">
        <w:br w:type="page"/>
      </w:r>
    </w:p>
    <w:p w14:paraId="2DB8BAF3" w14:textId="77777777" w:rsidR="00DF4FBF" w:rsidRDefault="000D180C" w:rsidP="00B63041">
      <w:pPr>
        <w:pStyle w:val="af1"/>
        <w:numPr>
          <w:ilvl w:val="0"/>
          <w:numId w:val="1"/>
        </w:numPr>
        <w:tabs>
          <w:tab w:val="left" w:pos="1134"/>
        </w:tabs>
        <w:ind w:left="0" w:firstLine="851"/>
        <w:rPr>
          <w:color w:val="auto"/>
        </w:rPr>
      </w:pPr>
      <w:bookmarkStart w:id="16" w:name="_Toc88736882"/>
      <w:r>
        <w:rPr>
          <w:color w:val="auto"/>
        </w:rPr>
        <w:lastRenderedPageBreak/>
        <w:t>Адаптивная вёрстка</w:t>
      </w:r>
      <w:bookmarkEnd w:id="16"/>
    </w:p>
    <w:p w14:paraId="22E8D73E" w14:textId="77777777" w:rsidR="00A37181" w:rsidRDefault="00A37181" w:rsidP="00B63041">
      <w:pPr>
        <w:pStyle w:val="af3"/>
        <w:numPr>
          <w:ilvl w:val="1"/>
          <w:numId w:val="1"/>
        </w:numPr>
        <w:ind w:left="0" w:firstLine="851"/>
        <w:rPr>
          <w:lang w:val="en-US"/>
        </w:rPr>
      </w:pPr>
      <w:bookmarkStart w:id="17" w:name="_Toc88736883"/>
      <w:r>
        <w:t xml:space="preserve">Мобильная вёрстка </w:t>
      </w:r>
      <w:r>
        <w:rPr>
          <w:lang w:val="en-US"/>
        </w:rPr>
        <w:t>Bootstrap</w:t>
      </w:r>
      <w:bookmarkEnd w:id="17"/>
    </w:p>
    <w:p w14:paraId="59962CA1" w14:textId="77777777" w:rsidR="00A37181" w:rsidRPr="00A37181" w:rsidRDefault="00A37181" w:rsidP="00A37181">
      <w:pPr>
        <w:pStyle w:val="tmr14"/>
        <w:rPr>
          <w:lang w:val="en-US"/>
        </w:rPr>
      </w:pPr>
    </w:p>
    <w:p w14:paraId="713B04C9" w14:textId="77777777" w:rsidR="00AA57F9" w:rsidRDefault="00A37181" w:rsidP="00B63041">
      <w:pPr>
        <w:pStyle w:val="af3"/>
        <w:numPr>
          <w:ilvl w:val="1"/>
          <w:numId w:val="1"/>
        </w:numPr>
        <w:ind w:left="0" w:firstLine="851"/>
        <w:rPr>
          <w:lang w:val="en-US"/>
        </w:rPr>
      </w:pPr>
      <w:bookmarkStart w:id="18" w:name="_Toc88736884"/>
      <w:r>
        <w:t xml:space="preserve">Элементы интерфейса </w:t>
      </w:r>
      <w:r>
        <w:rPr>
          <w:lang w:val="en-US"/>
        </w:rPr>
        <w:t>Bootstrap</w:t>
      </w:r>
      <w:bookmarkEnd w:id="18"/>
    </w:p>
    <w:p w14:paraId="00338D3B" w14:textId="77777777" w:rsidR="00A37181" w:rsidRPr="00A37181" w:rsidRDefault="00A37181" w:rsidP="00A37181">
      <w:pPr>
        <w:pStyle w:val="tmr14"/>
      </w:pPr>
    </w:p>
    <w:p w14:paraId="54BDCDCD" w14:textId="77777777" w:rsidR="002D228E" w:rsidRPr="008123AD" w:rsidRDefault="002D228E" w:rsidP="008123AD">
      <w:pPr>
        <w:pStyle w:val="tmr14"/>
        <w:widowControl w:val="0"/>
        <w:tabs>
          <w:tab w:val="left" w:pos="1134"/>
        </w:tabs>
      </w:pPr>
      <w:r w:rsidRPr="008123AD">
        <w:br w:type="page"/>
      </w:r>
    </w:p>
    <w:p w14:paraId="108D0240" w14:textId="77777777" w:rsidR="00DF4FBF" w:rsidRPr="008123AD" w:rsidRDefault="00DF4FBF" w:rsidP="00911F8B">
      <w:pPr>
        <w:pStyle w:val="1"/>
        <w:rPr>
          <w:color w:val="auto"/>
        </w:rPr>
      </w:pPr>
      <w:bookmarkStart w:id="19" w:name="_Toc88736885"/>
      <w:r w:rsidRPr="008123AD">
        <w:rPr>
          <w:color w:val="auto"/>
        </w:rPr>
        <w:lastRenderedPageBreak/>
        <w:t>Заключение</w:t>
      </w:r>
      <w:bookmarkEnd w:id="19"/>
    </w:p>
    <w:p w14:paraId="0C9C0BC6" w14:textId="0B89FCB6" w:rsidR="002D228E" w:rsidRPr="00C9275A" w:rsidRDefault="002D228E" w:rsidP="00911F8B">
      <w:pPr>
        <w:pStyle w:val="tmr14"/>
        <w:widowControl w:val="0"/>
      </w:pPr>
    </w:p>
    <w:p w14:paraId="597C5916" w14:textId="77777777" w:rsidR="002D228E" w:rsidRPr="008123AD" w:rsidRDefault="002D228E" w:rsidP="00911F8B">
      <w:pPr>
        <w:autoSpaceDE/>
        <w:autoSpaceDN/>
        <w:adjustRightInd/>
        <w:spacing w:after="160" w:line="259" w:lineRule="auto"/>
        <w:rPr>
          <w:sz w:val="28"/>
          <w:szCs w:val="28"/>
        </w:rPr>
      </w:pPr>
      <w:r w:rsidRPr="008123AD">
        <w:br w:type="page"/>
      </w:r>
    </w:p>
    <w:p w14:paraId="127276A3" w14:textId="77777777" w:rsidR="00DF4FBF" w:rsidRPr="008123AD" w:rsidRDefault="00DF4FBF" w:rsidP="00911F8B">
      <w:pPr>
        <w:pStyle w:val="af1"/>
        <w:rPr>
          <w:color w:val="auto"/>
        </w:rPr>
      </w:pPr>
      <w:bookmarkStart w:id="20" w:name="_Toc88736886"/>
      <w:r w:rsidRPr="008123AD">
        <w:rPr>
          <w:color w:val="auto"/>
        </w:rPr>
        <w:lastRenderedPageBreak/>
        <w:t>Список</w:t>
      </w:r>
      <w:r w:rsidR="002A5DC8">
        <w:rPr>
          <w:color w:val="auto"/>
        </w:rPr>
        <w:t xml:space="preserve"> </w:t>
      </w:r>
      <w:r w:rsidRPr="008123AD">
        <w:rPr>
          <w:color w:val="auto"/>
        </w:rPr>
        <w:t>использованных</w:t>
      </w:r>
      <w:r w:rsidR="002A5DC8">
        <w:rPr>
          <w:color w:val="auto"/>
        </w:rPr>
        <w:t xml:space="preserve"> </w:t>
      </w:r>
      <w:r w:rsidRPr="008123AD">
        <w:rPr>
          <w:color w:val="auto"/>
        </w:rPr>
        <w:t>источников</w:t>
      </w:r>
      <w:bookmarkEnd w:id="20"/>
    </w:p>
    <w:p w14:paraId="4C3E164B" w14:textId="01673891" w:rsidR="008526E3" w:rsidRDefault="008526E3" w:rsidP="00911F8B">
      <w:pPr>
        <w:pStyle w:val="tmr14"/>
        <w:widowControl w:val="0"/>
      </w:pPr>
    </w:p>
    <w:p w14:paraId="2DD5F5A0" w14:textId="2DB3833C" w:rsidR="00932BB2" w:rsidRDefault="00932BB2" w:rsidP="00B63041">
      <w:pPr>
        <w:pStyle w:val="tmr14"/>
        <w:widowControl w:val="0"/>
        <w:numPr>
          <w:ilvl w:val="0"/>
          <w:numId w:val="5"/>
        </w:numPr>
        <w:tabs>
          <w:tab w:val="left" w:pos="1134"/>
        </w:tabs>
        <w:ind w:left="0" w:firstLine="851"/>
      </w:pPr>
      <w:r w:rsidRPr="00C9275A">
        <w:t xml:space="preserve">HTML и CSS. Разработка и дизайн веб-сайтов </w:t>
      </w:r>
      <w:r>
        <w:t>[Текст</w:t>
      </w:r>
      <w:r w:rsidRPr="008123AD">
        <w:t>]</w:t>
      </w:r>
      <w:r>
        <w:t xml:space="preserve"> </w:t>
      </w:r>
      <w:r w:rsidRPr="008123AD">
        <w:t>/</w:t>
      </w:r>
      <w:r w:rsidRPr="00C9275A">
        <w:t xml:space="preserve"> </w:t>
      </w:r>
      <w:r>
        <w:t>Джон Дакетт</w:t>
      </w:r>
      <w:r w:rsidRPr="008123AD">
        <w:t>.</w:t>
      </w:r>
      <w:r>
        <w:t xml:space="preserve"> </w:t>
      </w:r>
      <w:r w:rsidRPr="008123AD">
        <w:t>–</w:t>
      </w:r>
      <w:r w:rsidRPr="008123AD">
        <w:rPr>
          <w:lang w:val="be-BY"/>
        </w:rPr>
        <w:t>М:</w:t>
      </w:r>
      <w:r>
        <w:rPr>
          <w:lang w:val="be-BY"/>
        </w:rPr>
        <w:t xml:space="preserve"> Москва</w:t>
      </w:r>
      <w:r w:rsidRPr="008123AD">
        <w:rPr>
          <w:lang w:val="be-BY"/>
        </w:rPr>
        <w:t>,</w:t>
      </w:r>
      <w:r>
        <w:rPr>
          <w:lang w:val="be-BY"/>
        </w:rPr>
        <w:t xml:space="preserve"> 2014</w:t>
      </w:r>
      <w:r w:rsidRPr="008123AD">
        <w:t>.</w:t>
      </w:r>
      <w:r>
        <w:rPr>
          <w:lang w:val="be-BY"/>
        </w:rPr>
        <w:t xml:space="preserve"> </w:t>
      </w:r>
      <w:r w:rsidRPr="008123AD">
        <w:rPr>
          <w:lang w:val="be-BY"/>
        </w:rPr>
        <w:t>–</w:t>
      </w:r>
      <w:r>
        <w:t xml:space="preserve"> 480 </w:t>
      </w:r>
      <w:r w:rsidRPr="008123AD">
        <w:rPr>
          <w:lang w:val="be-BY"/>
        </w:rPr>
        <w:t>с</w:t>
      </w:r>
      <w:r w:rsidRPr="008123AD">
        <w:t>.:</w:t>
      </w:r>
      <w:r>
        <w:rPr>
          <w:lang w:val="be-BY"/>
        </w:rPr>
        <w:t xml:space="preserve"> </w:t>
      </w:r>
      <w:r w:rsidRPr="008123AD">
        <w:t>ил</w:t>
      </w:r>
    </w:p>
    <w:p w14:paraId="043CD651" w14:textId="77777777" w:rsidR="00932BB2" w:rsidRDefault="00932BB2" w:rsidP="00B63041">
      <w:pPr>
        <w:pStyle w:val="tmr14"/>
        <w:widowControl w:val="0"/>
        <w:numPr>
          <w:ilvl w:val="0"/>
          <w:numId w:val="5"/>
        </w:numPr>
        <w:tabs>
          <w:tab w:val="left" w:pos="1134"/>
        </w:tabs>
        <w:ind w:left="0" w:firstLine="851"/>
      </w:pPr>
      <w:r w:rsidRPr="00C9275A">
        <w:t>Javascript и jQuery. Интерактивная веб-разработка [</w:t>
      </w:r>
      <w:r w:rsidRPr="008123AD">
        <w:t>Текст]</w:t>
      </w:r>
      <w:r>
        <w:t xml:space="preserve"> </w:t>
      </w:r>
      <w:r w:rsidRPr="008123AD">
        <w:t>/</w:t>
      </w:r>
      <w:r w:rsidRPr="00C9275A">
        <w:t xml:space="preserve"> </w:t>
      </w:r>
      <w:r>
        <w:t>Джон Дакетт</w:t>
      </w:r>
      <w:r w:rsidRPr="008123AD">
        <w:t>.</w:t>
      </w:r>
      <w:r>
        <w:t xml:space="preserve"> </w:t>
      </w:r>
      <w:r w:rsidRPr="008123AD">
        <w:t>–</w:t>
      </w:r>
      <w:r w:rsidRPr="008123AD">
        <w:rPr>
          <w:lang w:val="be-BY"/>
        </w:rPr>
        <w:t>М:</w:t>
      </w:r>
      <w:r>
        <w:rPr>
          <w:lang w:val="be-BY"/>
        </w:rPr>
        <w:t xml:space="preserve"> Москва</w:t>
      </w:r>
      <w:r w:rsidRPr="008123AD">
        <w:rPr>
          <w:lang w:val="be-BY"/>
        </w:rPr>
        <w:t>,</w:t>
      </w:r>
      <w:r>
        <w:rPr>
          <w:lang w:val="be-BY"/>
        </w:rPr>
        <w:t xml:space="preserve"> 2017</w:t>
      </w:r>
      <w:r w:rsidRPr="008123AD">
        <w:t>.</w:t>
      </w:r>
      <w:r>
        <w:rPr>
          <w:lang w:val="be-BY"/>
        </w:rPr>
        <w:t xml:space="preserve"> </w:t>
      </w:r>
      <w:r w:rsidRPr="008123AD">
        <w:rPr>
          <w:lang w:val="be-BY"/>
        </w:rPr>
        <w:t>–</w:t>
      </w:r>
      <w:r>
        <w:t xml:space="preserve"> </w:t>
      </w:r>
      <w:r w:rsidRPr="00C9275A">
        <w:t>64</w:t>
      </w:r>
      <w:r>
        <w:t xml:space="preserve">0 </w:t>
      </w:r>
      <w:r w:rsidRPr="008123AD">
        <w:rPr>
          <w:lang w:val="be-BY"/>
        </w:rPr>
        <w:t>с</w:t>
      </w:r>
      <w:r w:rsidRPr="008123AD">
        <w:t>.:</w:t>
      </w:r>
      <w:r>
        <w:rPr>
          <w:lang w:val="be-BY"/>
        </w:rPr>
        <w:t xml:space="preserve"> </w:t>
      </w:r>
      <w:r w:rsidRPr="008123AD">
        <w:t>ил</w:t>
      </w:r>
    </w:p>
    <w:p w14:paraId="32187CEF" w14:textId="1255F486" w:rsidR="00C9275A" w:rsidRPr="00C9275A" w:rsidRDefault="00C9275A" w:rsidP="00B63041">
      <w:pPr>
        <w:pStyle w:val="ac"/>
        <w:numPr>
          <w:ilvl w:val="0"/>
          <w:numId w:val="5"/>
        </w:numPr>
        <w:tabs>
          <w:tab w:val="left" w:pos="1134"/>
        </w:tabs>
        <w:spacing w:line="360" w:lineRule="auto"/>
        <w:ind w:left="0" w:firstLine="851"/>
        <w:rPr>
          <w:sz w:val="28"/>
          <w:szCs w:val="28"/>
        </w:rPr>
      </w:pPr>
      <w:r w:rsidRPr="00C9275A">
        <w:rPr>
          <w:sz w:val="28"/>
          <w:szCs w:val="28"/>
        </w:rPr>
        <w:t>Справочник по HTML</w:t>
      </w:r>
      <w:r>
        <w:rPr>
          <w:sz w:val="28"/>
          <w:szCs w:val="28"/>
        </w:rPr>
        <w:t xml:space="preserve"> [Электронный ресурс] / </w:t>
      </w:r>
      <w:r w:rsidR="00932BB2">
        <w:rPr>
          <w:sz w:val="28"/>
          <w:szCs w:val="28"/>
          <w:lang w:val="en-US"/>
        </w:rPr>
        <w:t>Htmlbook</w:t>
      </w:r>
      <w:r w:rsidRPr="00C9275A">
        <w:rPr>
          <w:sz w:val="28"/>
          <w:szCs w:val="28"/>
        </w:rPr>
        <w:t>. –</w:t>
      </w:r>
      <w:r w:rsidR="00932BB2">
        <w:rPr>
          <w:sz w:val="28"/>
          <w:szCs w:val="28"/>
        </w:rPr>
        <w:t xml:space="preserve"> 2002. – Режим доступа: </w:t>
      </w:r>
      <w:r w:rsidR="00932BB2" w:rsidRPr="00932BB2">
        <w:rPr>
          <w:sz w:val="28"/>
          <w:szCs w:val="28"/>
        </w:rPr>
        <w:t>http://htmlbook.ru/html</w:t>
      </w:r>
      <w:r w:rsidRPr="00C9275A">
        <w:rPr>
          <w:sz w:val="28"/>
          <w:szCs w:val="28"/>
        </w:rPr>
        <w:t xml:space="preserve">. </w:t>
      </w:r>
      <w:r w:rsidR="00932BB2">
        <w:rPr>
          <w:sz w:val="28"/>
          <w:szCs w:val="28"/>
        </w:rPr>
        <w:t>– Дата доступа: 26.</w:t>
      </w:r>
      <w:r w:rsidR="00932BB2" w:rsidRPr="00932BB2">
        <w:rPr>
          <w:sz w:val="28"/>
          <w:szCs w:val="28"/>
        </w:rPr>
        <w:t>11</w:t>
      </w:r>
      <w:r w:rsidRPr="00C9275A">
        <w:rPr>
          <w:sz w:val="28"/>
          <w:szCs w:val="28"/>
        </w:rPr>
        <w:t>.2021.</w:t>
      </w:r>
    </w:p>
    <w:p w14:paraId="49066EDB" w14:textId="77777777" w:rsidR="00C9275A" w:rsidRPr="008123AD" w:rsidRDefault="00C9275A" w:rsidP="00B63041">
      <w:pPr>
        <w:pStyle w:val="tmr14"/>
        <w:widowControl w:val="0"/>
        <w:numPr>
          <w:ilvl w:val="0"/>
          <w:numId w:val="5"/>
        </w:numPr>
        <w:tabs>
          <w:tab w:val="left" w:pos="1134"/>
        </w:tabs>
        <w:ind w:left="0" w:firstLine="851"/>
      </w:pPr>
    </w:p>
    <w:p w14:paraId="04EA153D" w14:textId="77777777" w:rsidR="00396FE5" w:rsidRDefault="00396FE5" w:rsidP="00A40203">
      <w:pPr>
        <w:pStyle w:val="tmr14"/>
        <w:widowControl w:val="0"/>
        <w:tabs>
          <w:tab w:val="left" w:pos="1276"/>
        </w:tabs>
      </w:pPr>
    </w:p>
    <w:p w14:paraId="233D7E68" w14:textId="77777777" w:rsidR="00A40203" w:rsidRPr="008123AD" w:rsidRDefault="00A40203" w:rsidP="00A40203">
      <w:pPr>
        <w:pStyle w:val="tmr14"/>
        <w:widowControl w:val="0"/>
        <w:tabs>
          <w:tab w:val="left" w:pos="1134"/>
        </w:tabs>
        <w:ind w:firstLine="0"/>
        <w:sectPr w:rsidR="00A40203" w:rsidRPr="008123AD" w:rsidSect="008123AD">
          <w:headerReference w:type="default" r:id="rId25"/>
          <w:footerReference w:type="default" r:id="rId26"/>
          <w:pgSz w:w="11906" w:h="16838"/>
          <w:pgMar w:top="851" w:right="567" w:bottom="1276" w:left="1418" w:header="0" w:footer="242" w:gutter="0"/>
          <w:pgNumType w:start="4"/>
          <w:cols w:space="708"/>
          <w:docGrid w:linePitch="360"/>
        </w:sectPr>
      </w:pPr>
    </w:p>
    <w:p w14:paraId="09272CEF" w14:textId="77777777" w:rsidR="00DF4FBF" w:rsidRPr="008123AD" w:rsidRDefault="00AA57F9" w:rsidP="00CD59C9">
      <w:pPr>
        <w:pStyle w:val="af1"/>
        <w:ind w:firstLine="0"/>
        <w:jc w:val="center"/>
        <w:rPr>
          <w:color w:val="auto"/>
          <w:sz w:val="32"/>
          <w:lang w:val="be-BY"/>
        </w:rPr>
      </w:pPr>
      <w:bookmarkStart w:id="21" w:name="_Toc88736887"/>
      <w:r w:rsidRPr="008123AD">
        <w:rPr>
          <w:color w:val="auto"/>
          <w:sz w:val="32"/>
        </w:rPr>
        <w:lastRenderedPageBreak/>
        <w:t>Приложение</w:t>
      </w:r>
      <w:r w:rsidR="002A5DC8">
        <w:rPr>
          <w:color w:val="auto"/>
          <w:sz w:val="32"/>
        </w:rPr>
        <w:t xml:space="preserve"> </w:t>
      </w:r>
      <w:r w:rsidRPr="008123AD">
        <w:rPr>
          <w:color w:val="auto"/>
          <w:sz w:val="32"/>
        </w:rPr>
        <w:t>А</w:t>
      </w:r>
      <w:r w:rsidR="00CD59C9" w:rsidRPr="008123AD">
        <w:rPr>
          <w:color w:val="auto"/>
          <w:sz w:val="32"/>
        </w:rPr>
        <w:br/>
      </w:r>
      <w:r w:rsidR="00CD59C9" w:rsidRPr="008123AD">
        <w:rPr>
          <w:color w:val="auto"/>
          <w:sz w:val="32"/>
          <w:lang w:val="be-BY"/>
        </w:rPr>
        <w:t>Текст</w:t>
      </w:r>
      <w:r w:rsidR="002A5DC8">
        <w:rPr>
          <w:color w:val="auto"/>
          <w:sz w:val="32"/>
          <w:lang w:val="be-BY"/>
        </w:rPr>
        <w:t xml:space="preserve"> </w:t>
      </w:r>
      <w:r w:rsidR="00CD59C9" w:rsidRPr="008123AD">
        <w:rPr>
          <w:color w:val="auto"/>
          <w:sz w:val="32"/>
          <w:lang w:val="be-BY"/>
        </w:rPr>
        <w:t>программы</w:t>
      </w:r>
      <w:bookmarkEnd w:id="21"/>
    </w:p>
    <w:p w14:paraId="3EF37570" w14:textId="77777777" w:rsidR="00392438" w:rsidRDefault="00392438" w:rsidP="00CD59C9">
      <w:pPr>
        <w:pStyle w:val="tmr14"/>
        <w:widowControl w:val="0"/>
      </w:pPr>
    </w:p>
    <w:p w14:paraId="1CED0E66" w14:textId="77777777" w:rsidR="00CD59C9" w:rsidRPr="008123AD" w:rsidRDefault="00CD59C9" w:rsidP="00CD59C9">
      <w:pPr>
        <w:pStyle w:val="tmr14"/>
        <w:widowControl w:val="0"/>
      </w:pPr>
      <w:r w:rsidRPr="008123AD">
        <w:br w:type="page"/>
      </w:r>
    </w:p>
    <w:p w14:paraId="4D4E282F" w14:textId="77777777" w:rsidR="00AA57F9" w:rsidRPr="008123AD" w:rsidRDefault="00AA57F9" w:rsidP="00CD59C9">
      <w:pPr>
        <w:pStyle w:val="af1"/>
        <w:ind w:firstLine="0"/>
        <w:jc w:val="center"/>
        <w:rPr>
          <w:color w:val="auto"/>
          <w:sz w:val="32"/>
        </w:rPr>
      </w:pPr>
      <w:bookmarkStart w:id="22" w:name="_Toc88736888"/>
      <w:r w:rsidRPr="008123AD">
        <w:rPr>
          <w:color w:val="auto"/>
          <w:sz w:val="32"/>
        </w:rPr>
        <w:lastRenderedPageBreak/>
        <w:t>Приложение</w:t>
      </w:r>
      <w:r w:rsidR="002A5DC8">
        <w:rPr>
          <w:color w:val="auto"/>
          <w:sz w:val="32"/>
        </w:rPr>
        <w:t xml:space="preserve"> </w:t>
      </w:r>
      <w:r w:rsidRPr="008123AD">
        <w:rPr>
          <w:color w:val="auto"/>
          <w:sz w:val="32"/>
        </w:rPr>
        <w:t>Б</w:t>
      </w:r>
      <w:r w:rsidR="00CD59C9" w:rsidRPr="008123AD">
        <w:rPr>
          <w:color w:val="auto"/>
          <w:sz w:val="32"/>
        </w:rPr>
        <w:br/>
      </w:r>
      <w:r w:rsidR="00CD59C9" w:rsidRPr="008123AD">
        <w:rPr>
          <w:color w:val="auto"/>
          <w:sz w:val="32"/>
          <w:lang w:val="be-BY"/>
        </w:rPr>
        <w:t>Результаты</w:t>
      </w:r>
      <w:r w:rsidR="002A5DC8">
        <w:rPr>
          <w:color w:val="auto"/>
          <w:sz w:val="32"/>
          <w:lang w:val="be-BY"/>
        </w:rPr>
        <w:t xml:space="preserve"> </w:t>
      </w:r>
      <w:r w:rsidR="00CD59C9" w:rsidRPr="008123AD">
        <w:rPr>
          <w:color w:val="auto"/>
          <w:sz w:val="32"/>
        </w:rPr>
        <w:t>тестирования</w:t>
      </w:r>
      <w:bookmarkEnd w:id="22"/>
    </w:p>
    <w:p w14:paraId="4A6877B4" w14:textId="77777777" w:rsidR="00263CE3" w:rsidRPr="002A5DC8" w:rsidRDefault="00263CE3" w:rsidP="00263CE3">
      <w:pPr>
        <w:pStyle w:val="tmr14"/>
      </w:pPr>
    </w:p>
    <w:sectPr w:rsidR="00263CE3" w:rsidRPr="002A5DC8" w:rsidSect="008123AD">
      <w:headerReference w:type="default" r:id="rId27"/>
      <w:footerReference w:type="default" r:id="rId28"/>
      <w:pgSz w:w="11906" w:h="16838"/>
      <w:pgMar w:top="851" w:right="567" w:bottom="851" w:left="1418" w:header="567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D72E2" w14:textId="77777777" w:rsidR="00CB5EBF" w:rsidRDefault="00CB5EBF" w:rsidP="005B0725">
      <w:r>
        <w:separator/>
      </w:r>
    </w:p>
  </w:endnote>
  <w:endnote w:type="continuationSeparator" w:id="0">
    <w:p w14:paraId="78C1E806" w14:textId="77777777" w:rsidR="00CB5EBF" w:rsidRDefault="00CB5EBF" w:rsidP="005B07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B">
    <w:altName w:val="Calibri"/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7C6D2F" w14:textId="77777777" w:rsidR="001E4057" w:rsidRDefault="001E4057">
    <w:pPr>
      <w:pStyle w:val="aa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1" locked="1" layoutInCell="1" allowOverlap="1" wp14:anchorId="6C3FCFA2" wp14:editId="670D7AF3">
              <wp:simplePos x="0" y="0"/>
              <wp:positionH relativeFrom="page">
                <wp:posOffset>765810</wp:posOffset>
              </wp:positionH>
              <wp:positionV relativeFrom="page">
                <wp:posOffset>154305</wp:posOffset>
              </wp:positionV>
              <wp:extent cx="6619875" cy="10349230"/>
              <wp:effectExtent l="0" t="0" r="28575" b="1397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9875" cy="10349230"/>
                        <a:chOff x="0" y="0"/>
                        <a:chExt cx="20000" cy="20020"/>
                      </a:xfrm>
                    </wpg:grpSpPr>
                    <wps:wsp>
                      <wps:cNvPr id="2" name="Rectangle 1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14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14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14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14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14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14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14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5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5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Rectangle 15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90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2FBA33" w14:textId="77777777" w:rsidR="001E4057" w:rsidRPr="00702AA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5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683637" w14:textId="77777777" w:rsidR="001E4057" w:rsidRPr="003E04D2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4"/>
                      <wps:cNvSpPr>
                        <a:spLocks noChangeArrowheads="1"/>
                      </wps:cNvSpPr>
                      <wps:spPr bwMode="auto">
                        <a:xfrm>
                          <a:off x="2233" y="17912"/>
                          <a:ext cx="2647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865DC9" w14:textId="77777777" w:rsidR="001E4057" w:rsidRPr="00702AA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DEFB904" w14:textId="77777777" w:rsidR="001E4057" w:rsidRPr="00702AA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5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2DCA31" w14:textId="77777777" w:rsidR="001E4057" w:rsidRPr="00702AA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Д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а</w:t>
                            </w: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57"/>
                      <wps:cNvSpPr>
                        <a:spLocks noChangeArrowheads="1"/>
                      </wps:cNvSpPr>
                      <wps:spPr bwMode="auto">
                        <a:xfrm>
                          <a:off x="1589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0E6EDB" w14:textId="77777777" w:rsidR="001E4057" w:rsidRPr="003E04D2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58"/>
                      <wps:cNvSpPr>
                        <a:spLocks noChangeArrowheads="1"/>
                      </wps:cNvSpPr>
                      <wps:spPr bwMode="auto">
                        <a:xfrm>
                          <a:off x="15895" y="18623"/>
                          <a:ext cx="1554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D3AC6B" w14:textId="77777777" w:rsidR="001E4057" w:rsidRPr="00702AA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59"/>
                      <wps:cNvSpPr>
                        <a:spLocks noChangeArrowheads="1"/>
                      </wps:cNvSpPr>
                      <wps:spPr bwMode="auto">
                        <a:xfrm>
                          <a:off x="7760" y="17218"/>
                          <a:ext cx="12159" cy="9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62F23A" w14:textId="77777777" w:rsidR="001E4057" w:rsidRPr="00CB7DCF" w:rsidRDefault="001E4057" w:rsidP="00CB7DCF">
                            <w:pPr>
                              <w:shd w:val="clear" w:color="auto" w:fill="FFFFFF"/>
                              <w:ind w:right="-71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B7DCF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УП 2-40 01 01.35.3ПОИТ19.013.013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" name="Line 16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16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Line 16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3" name="Line 16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16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25" name="Group 16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41" cy="300"/>
                          <a:chOff x="0" y="-1"/>
                          <a:chExt cx="20166" cy="19356"/>
                        </a:xfrm>
                      </wpg:grpSpPr>
                      <wps:wsp>
                        <wps:cNvPr id="26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FBE14B" w14:textId="77777777" w:rsidR="001E4057" w:rsidRPr="001C41FE" w:rsidRDefault="001E4057" w:rsidP="005B072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 w:rsidRPr="00583A8B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9139" y="-1"/>
                            <a:ext cx="11027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4BA872" w14:textId="77777777" w:rsidR="001E4057" w:rsidRPr="00287FB8" w:rsidRDefault="001E4057" w:rsidP="005B0725">
                              <w:pPr>
                                <w:rPr>
                                  <w:rFonts w:ascii="GOST type B" w:hAnsi="GOST type B" w:cs="Arial"/>
                                  <w:i/>
                                  <w:color w:val="000000" w:themeColor="text1"/>
                                  <w:sz w:val="18"/>
                                  <w:szCs w:val="20"/>
                                </w:rPr>
                              </w:pPr>
                              <w:r w:rsidRPr="00287FB8">
                                <w:rPr>
                                  <w:rFonts w:ascii="GOST type B" w:hAnsi="GOST type B" w:cs="Arial"/>
                                  <w:i/>
                                  <w:color w:val="000000" w:themeColor="text1"/>
                                  <w:sz w:val="18"/>
                                  <w:szCs w:val="20"/>
                                </w:rPr>
                                <w:t>Маслов Е.А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168"/>
                      <wpg:cNvGrpSpPr>
                        <a:grpSpLocks/>
                      </wpg:cNvGrpSpPr>
                      <wpg:grpSpPr bwMode="auto">
                        <a:xfrm>
                          <a:off x="39" y="18595"/>
                          <a:ext cx="4841" cy="334"/>
                          <a:chOff x="0" y="-1230"/>
                          <a:chExt cx="20166" cy="21623"/>
                        </a:xfrm>
                      </wpg:grpSpPr>
                      <wps:wsp>
                        <wps:cNvPr id="29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-1230"/>
                            <a:ext cx="8798" cy="2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1BA792" w14:textId="77777777" w:rsidR="001E4057" w:rsidRPr="00135A19" w:rsidRDefault="001E4057" w:rsidP="005B072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Провер</w:t>
                              </w:r>
                              <w:proofErr w:type="spellEnd"/>
                              <w:r w:rsidRPr="00135A19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9139" y="-772"/>
                            <a:ext cx="11027" cy="2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DF6C20" w14:textId="77777777" w:rsidR="001E4057" w:rsidRPr="00287FB8" w:rsidRDefault="00D51A8F" w:rsidP="005B0725">
                              <w:pPr>
                                <w:rPr>
                                  <w:rFonts w:ascii="GOST type B" w:hAnsi="GOST type B" w:cs="Arial"/>
                                  <w:i/>
                                  <w:color w:val="000000" w:themeColor="text1"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 w:cs="Arial"/>
                                  <w:i/>
                                  <w:color w:val="000000" w:themeColor="text1"/>
                                  <w:sz w:val="18"/>
                                </w:rPr>
                                <w:t>Романцов Д.Ю.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17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3B1537" w14:textId="77777777" w:rsidR="001E4057" w:rsidRPr="003E04D2" w:rsidRDefault="001E4057" w:rsidP="005B0725">
                              <w:pPr>
                                <w:pStyle w:val="a7"/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Реценз</w:t>
                              </w:r>
                              <w:proofErr w:type="spellEnd"/>
                              <w:r w:rsidRPr="003E04D2">
                                <w:rPr>
                                  <w:rFonts w:ascii="GOST type B" w:hAnsi="GOST type B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57B41F" w14:textId="77777777" w:rsidR="001E4057" w:rsidRDefault="001E4057" w:rsidP="005B072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17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41" cy="317"/>
                          <a:chOff x="0" y="0"/>
                          <a:chExt cx="20166" cy="20456"/>
                        </a:xfrm>
                      </wpg:grpSpPr>
                      <wps:wsp>
                        <wps:cNvPr id="35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DD6D65" w14:textId="77777777" w:rsidR="001E4057" w:rsidRPr="00702AA9" w:rsidRDefault="001E4057" w:rsidP="005B072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Н.Контр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9139" y="456"/>
                            <a:ext cx="1102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B03E69" w14:textId="77777777" w:rsidR="001E4057" w:rsidRPr="005B0725" w:rsidRDefault="001E4057" w:rsidP="005B0725">
                              <w:pPr>
                                <w:pStyle w:val="a7"/>
                                <w:jc w:val="left"/>
                                <w:rPr>
                                  <w:rFonts w:ascii="GOST type B" w:hAnsi="GOST type B"/>
                                  <w:color w:val="000000" w:themeColor="text1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17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726B68" w14:textId="77777777" w:rsidR="001E4057" w:rsidRPr="00702AA9" w:rsidRDefault="001E4057" w:rsidP="005B0725">
                              <w:pPr>
                                <w:pStyle w:val="a7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proofErr w:type="spellStart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702AA9">
                                <w:rPr>
                                  <w:rFonts w:ascii="GOST type B" w:hAnsi="GOST type B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1EBA15" w14:textId="77777777" w:rsidR="001E4057" w:rsidRDefault="001E4057" w:rsidP="005B0725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18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" name="Rectangle 181"/>
                      <wps:cNvSpPr>
                        <a:spLocks noChangeArrowheads="1"/>
                      </wps:cNvSpPr>
                      <wps:spPr bwMode="auto">
                        <a:xfrm>
                          <a:off x="7787" y="18267"/>
                          <a:ext cx="6292" cy="1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8CF9C99" w14:textId="77777777" w:rsidR="001E4057" w:rsidRPr="00CB7DCF" w:rsidRDefault="001E4057" w:rsidP="00CB7DCF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2" name="Line 18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18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4" name="Line 18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5" name="Rectangle 185"/>
                      <wps:cNvSpPr>
                        <a:spLocks noChangeArrowheads="1"/>
                      </wps:cNvSpPr>
                      <wps:spPr bwMode="auto">
                        <a:xfrm>
                          <a:off x="14255" y="18258"/>
                          <a:ext cx="155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8BD4B78" w14:textId="77777777" w:rsidR="001E4057" w:rsidRPr="003E04D2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Лит</w:t>
                            </w:r>
                            <w:proofErr w:type="spellEnd"/>
                            <w:r w:rsidRPr="003E04D2"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186"/>
                      <wps:cNvSpPr>
                        <a:spLocks noChangeArrowheads="1"/>
                      </wps:cNvSpPr>
                      <wps:spPr bwMode="auto">
                        <a:xfrm>
                          <a:off x="17529" y="18258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FB94D1" w14:textId="77777777" w:rsidR="001E4057" w:rsidRPr="00135A19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sz w:val="20"/>
                              </w:rPr>
                            </w:pPr>
                            <w:r w:rsidRPr="00702AA9">
                              <w:rPr>
                                <w:rFonts w:ascii="GOST type B" w:hAnsi="GOST type B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187"/>
                      <wps:cNvSpPr>
                        <a:spLocks noChangeArrowheads="1"/>
                      </wps:cNvSpPr>
                      <wps:spPr bwMode="auto">
                        <a:xfrm>
                          <a:off x="17529" y="18613"/>
                          <a:ext cx="2448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FCF90FF" w14:textId="77777777" w:rsidR="001E4057" w:rsidRPr="00287FB8" w:rsidRDefault="001E4057" w:rsidP="005B0725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i w:val="0"/>
                                <w:color w:val="000000" w:themeColor="text1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i w:val="0"/>
                                <w:color w:val="000000" w:themeColor="text1"/>
                                <w:sz w:val="20"/>
                                <w:lang w:val="ru-RU"/>
                              </w:rPr>
                              <w:t>68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18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" name="Line 18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Rectangle 190"/>
                      <wps:cNvSpPr>
                        <a:spLocks noChangeArrowheads="1"/>
                      </wps:cNvSpPr>
                      <wps:spPr bwMode="auto">
                        <a:xfrm>
                          <a:off x="14197" y="19003"/>
                          <a:ext cx="5780" cy="10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70E436" w14:textId="77777777" w:rsidR="001E4057" w:rsidRPr="00BC41CD" w:rsidRDefault="001E4057" w:rsidP="005B0725">
                            <w:pPr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BC41CD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Оршанский колледж</w:t>
                            </w:r>
                          </w:p>
                          <w:p w14:paraId="00EFB161" w14:textId="77777777" w:rsidR="001E4057" w:rsidRPr="00BC41CD" w:rsidRDefault="001E4057" w:rsidP="005B0725">
                            <w:pPr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BC41CD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ВГУ имени П.М. Машерова</w:t>
                            </w:r>
                          </w:p>
                          <w:p w14:paraId="06748DD7" w14:textId="77777777" w:rsidR="001E4057" w:rsidRPr="00BC41CD" w:rsidRDefault="001E4057" w:rsidP="005B0725">
                            <w:pPr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 w:rsidRPr="00BC41CD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группа 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3</w:t>
                            </w:r>
                            <w:r w:rsidRPr="00BC41CD"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>ПОИТ19</w:t>
                            </w:r>
                          </w:p>
                          <w:p w14:paraId="40721C0A" w14:textId="77777777" w:rsidR="001E4057" w:rsidRPr="00880250" w:rsidRDefault="001E4057" w:rsidP="005B0725">
                            <w:pPr>
                              <w:jc w:val="center"/>
                              <w:rPr>
                                <w:rFonts w:ascii="GOST type B" w:hAnsi="GOST type B" w:cs="Arial"/>
                                <w:b/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3FCFA2" id="Группа 1" o:spid="_x0000_s1026" style="position:absolute;margin-left:60.3pt;margin-top:12.15pt;width:521.25pt;height:814.9pt;z-index:-251655168;mso-position-horizontal-relative:page;mso-position-vertical-relative:page" coordsize="20000,20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">
              <v:rect id="Rectangle 14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14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14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14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14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14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14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4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5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5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52" o:spid="_x0000_s1037" style="position:absolute;left:54;top:17912;width:90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382FBA33" w14:textId="77777777" w:rsidR="001E4057" w:rsidRPr="00702AA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683637" w14:textId="77777777" w:rsidR="001E4057" w:rsidRPr="003E04D2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</w:p>
                  </w:txbxContent>
                </v:textbox>
              </v:rect>
              <v:rect id="Rectangle 154" o:spid="_x0000_s1039" style="position:absolute;left:2233;top:17912;width:2647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3B865DC9" w14:textId="77777777" w:rsidR="001E4057" w:rsidRPr="00702AA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702AA9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5" o:spid="_x0000_s1040" style="position:absolute;left:4983;top:17912;width:1534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2DEFB904" w14:textId="77777777" w:rsidR="001E4057" w:rsidRPr="00702AA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56" o:spid="_x0000_s1041" style="position:absolute;left:6604;top:17912;width:1000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002DCA31" w14:textId="77777777" w:rsidR="001E4057" w:rsidRPr="00702AA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Д</w:t>
                      </w:r>
                      <w:r w:rsidRPr="00702AA9">
                        <w:rPr>
                          <w:rFonts w:ascii="GOST type B" w:hAnsi="GOST type B"/>
                          <w:sz w:val="20"/>
                          <w:lang w:val="ru-RU"/>
                        </w:rPr>
                        <w:t>а</w:t>
                      </w:r>
                      <w:r w:rsidRPr="00702AA9">
                        <w:rPr>
                          <w:rFonts w:ascii="GOST type B" w:hAnsi="GOST type B"/>
                          <w:sz w:val="20"/>
                        </w:rPr>
                        <w:t>та</w:t>
                      </w:r>
                    </w:p>
                  </w:txbxContent>
                </v:textbox>
              </v:rect>
              <v:rect id="Rectangle 157" o:spid="_x0000_s1042" style="position:absolute;left:1589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130E6EDB" w14:textId="77777777" w:rsidR="001E4057" w:rsidRPr="003E04D2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8" o:spid="_x0000_s1043" style="position:absolute;left:15895;top:18623;width:1554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6FD3AC6B" w14:textId="77777777" w:rsidR="001E4057" w:rsidRPr="00702AA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0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59" o:spid="_x0000_s1044" style="position:absolute;left:7760;top:17218;width:12159;height: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" filled="f" stroked="f" strokeweight=".25pt">
                <v:textbox inset="1pt,1pt,1pt,1pt">
                  <w:txbxContent>
                    <w:p w14:paraId="2662F23A" w14:textId="77777777" w:rsidR="001E4057" w:rsidRPr="00CB7DCF" w:rsidRDefault="001E4057" w:rsidP="00CB7DCF">
                      <w:pPr>
                        <w:shd w:val="clear" w:color="auto" w:fill="FFFFFF"/>
                        <w:ind w:right="-71"/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CB7DCF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УП 2-40 01 01.35.3ПОИТ19.013.013</w:t>
                      </w:r>
                    </w:p>
                  </w:txbxContent>
                </v:textbox>
              </v:rect>
              <v:line id="Line 16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16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16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16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16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165" o:spid="_x0000_s1050" style="position:absolute;left:39;top:18267;width:4841;height:300" coordorigin=",-1" coordsize="20166,19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166" o:spid="_x0000_s1051" style="position:absolute;width:8798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5FFBE14B" w14:textId="77777777" w:rsidR="001E4057" w:rsidRPr="001C41FE" w:rsidRDefault="001E4057" w:rsidP="005B072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Разраб</w:t>
                        </w:r>
                        <w:proofErr w:type="spellEnd"/>
                        <w:r w:rsidRPr="00583A8B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67" o:spid="_x0000_s1052" style="position:absolute;left:9139;top:-1;width:11027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394BA872" w14:textId="77777777" w:rsidR="001E4057" w:rsidRPr="00287FB8" w:rsidRDefault="001E4057" w:rsidP="005B0725">
                        <w:pPr>
                          <w:rPr>
                            <w:rFonts w:ascii="GOST type B" w:hAnsi="GOST type B" w:cs="Arial"/>
                            <w:i/>
                            <w:color w:val="000000" w:themeColor="text1"/>
                            <w:sz w:val="18"/>
                            <w:szCs w:val="20"/>
                          </w:rPr>
                        </w:pPr>
                        <w:r w:rsidRPr="00287FB8">
                          <w:rPr>
                            <w:rFonts w:ascii="GOST type B" w:hAnsi="GOST type B" w:cs="Arial"/>
                            <w:i/>
                            <w:color w:val="000000" w:themeColor="text1"/>
                            <w:sz w:val="18"/>
                            <w:szCs w:val="20"/>
                          </w:rPr>
                          <w:t>Маслов Е.А</w:t>
                        </w:r>
                      </w:p>
                    </w:txbxContent>
                  </v:textbox>
                </v:rect>
              </v:group>
              <v:group id="Group 168" o:spid="_x0000_s1053" style="position:absolute;left:39;top:18595;width:4841;height:334" coordorigin=",-1230" coordsize="20166,2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169" o:spid="_x0000_s1054" style="position:absolute;top:-1230;width:8798;height:2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161BA792" w14:textId="77777777" w:rsidR="001E4057" w:rsidRPr="00135A19" w:rsidRDefault="001E4057" w:rsidP="005B072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Провер</w:t>
                        </w:r>
                        <w:proofErr w:type="spellEnd"/>
                        <w:r w:rsidRPr="00135A19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0" o:spid="_x0000_s1055" style="position:absolute;left:9139;top:-772;width:11027;height:21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7BDF6C20" w14:textId="77777777" w:rsidR="001E4057" w:rsidRPr="00287FB8" w:rsidRDefault="00D51A8F" w:rsidP="005B0725">
                        <w:pPr>
                          <w:rPr>
                            <w:rFonts w:ascii="GOST type B" w:hAnsi="GOST type B" w:cs="Arial"/>
                            <w:i/>
                            <w:color w:val="000000" w:themeColor="text1"/>
                            <w:sz w:val="18"/>
                            <w:szCs w:val="20"/>
                          </w:rPr>
                        </w:pPr>
                        <w:r>
                          <w:rPr>
                            <w:rFonts w:ascii="GOST type B" w:hAnsi="GOST type B" w:cs="Arial"/>
                            <w:i/>
                            <w:color w:val="000000" w:themeColor="text1"/>
                            <w:sz w:val="18"/>
                          </w:rPr>
                          <w:t>Романцов Д.Ю.</w:t>
                        </w:r>
                      </w:p>
                    </w:txbxContent>
                  </v:textbox>
                </v:rect>
              </v:group>
              <v:group id="Group 17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172" o:spid="_x0000_s1057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5C3B1537" w14:textId="77777777" w:rsidR="001E4057" w:rsidRPr="003E04D2" w:rsidRDefault="001E4057" w:rsidP="005B0725">
                        <w:pPr>
                          <w:pStyle w:val="a7"/>
                          <w:rPr>
                            <w:rFonts w:ascii="GOST type B" w:hAnsi="GOST type B"/>
                            <w:i w:val="0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Реценз</w:t>
                        </w:r>
                        <w:proofErr w:type="spellEnd"/>
                        <w:r w:rsidRPr="003E04D2">
                          <w:rPr>
                            <w:rFonts w:ascii="GOST type B" w:hAnsi="GOST type B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4857B41F" w14:textId="77777777" w:rsidR="001E4057" w:rsidRDefault="001E4057" w:rsidP="005B072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74" o:spid="_x0000_s1059" style="position:absolute;left:39;top:19314;width:4841;height:317" coordsize="20166,20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175" o:spid="_x0000_s1060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64DD6D65" w14:textId="77777777" w:rsidR="001E4057" w:rsidRPr="00702AA9" w:rsidRDefault="001E4057" w:rsidP="005B072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Н.Контр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6" o:spid="_x0000_s1061" style="position:absolute;left:9139;top:456;width:1102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1EB03E69" w14:textId="77777777" w:rsidR="001E4057" w:rsidRPr="005B0725" w:rsidRDefault="001E4057" w:rsidP="005B0725">
                        <w:pPr>
                          <w:pStyle w:val="a7"/>
                          <w:jc w:val="left"/>
                          <w:rPr>
                            <w:rFonts w:ascii="GOST type B" w:hAnsi="GOST type B"/>
                            <w:color w:val="000000" w:themeColor="text1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7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178" o:spid="_x0000_s1063" style="position:absolute;width:879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27726B68" w14:textId="77777777" w:rsidR="001E4057" w:rsidRPr="00702AA9" w:rsidRDefault="001E4057" w:rsidP="005B0725">
                        <w:pPr>
                          <w:pStyle w:val="a7"/>
                          <w:rPr>
                            <w:rFonts w:ascii="GOST type B" w:hAnsi="GOST type B"/>
                            <w:sz w:val="20"/>
                          </w:rPr>
                        </w:pPr>
                        <w:proofErr w:type="spellStart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Утверд</w:t>
                        </w:r>
                        <w:proofErr w:type="spellEnd"/>
                        <w:r w:rsidRPr="00702AA9">
                          <w:rPr>
                            <w:rFonts w:ascii="GOST type B" w:hAnsi="GOST type B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711EBA15" w14:textId="77777777" w:rsidR="001E4057" w:rsidRDefault="001E4057" w:rsidP="005B0725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8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181" o:spid="_x0000_s1066" style="position:absolute;left:7787;top:18267;width:6292;height:1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" filled="f" stroked="f" strokeweight=".25pt">
                <v:textbox inset="1pt,1pt,1pt,1pt">
                  <w:txbxContent>
                    <w:p w14:paraId="18CF9C99" w14:textId="77777777" w:rsidR="001E4057" w:rsidRPr="00CB7DCF" w:rsidRDefault="001E4057" w:rsidP="00CB7DCF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  <v:line id="Line 18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18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18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185" o:spid="_x0000_s1070" style="position:absolute;left:14255;top:18258;width:155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8BD4B78" w14:textId="77777777" w:rsidR="001E4057" w:rsidRPr="003E04D2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proofErr w:type="spellStart"/>
                      <w:r w:rsidRPr="00702AA9">
                        <w:rPr>
                          <w:rFonts w:ascii="GOST type B" w:hAnsi="GOST type B"/>
                          <w:sz w:val="20"/>
                        </w:rPr>
                        <w:t>Лит</w:t>
                      </w:r>
                      <w:proofErr w:type="spellEnd"/>
                      <w:r w:rsidRPr="003E04D2">
                        <w:rPr>
                          <w:rFonts w:ascii="GOST type B" w:hAnsi="GOST type B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86" o:spid="_x0000_s1071" style="position:absolute;left:17529;top:18258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7DFB94D1" w14:textId="77777777" w:rsidR="001E4057" w:rsidRPr="00135A19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sz w:val="20"/>
                        </w:rPr>
                      </w:pPr>
                      <w:r w:rsidRPr="00702AA9">
                        <w:rPr>
                          <w:rFonts w:ascii="GOST type B" w:hAnsi="GOST type B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187" o:spid="_x0000_s1072" style="position:absolute;left:17529;top:18613;width:2448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1FCF90FF" w14:textId="77777777" w:rsidR="001E4057" w:rsidRPr="00287FB8" w:rsidRDefault="001E4057" w:rsidP="005B0725">
                      <w:pPr>
                        <w:pStyle w:val="a7"/>
                        <w:jc w:val="center"/>
                        <w:rPr>
                          <w:rFonts w:ascii="GOST type B" w:hAnsi="GOST type B"/>
                          <w:i w:val="0"/>
                          <w:color w:val="000000" w:themeColor="text1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i w:val="0"/>
                          <w:color w:val="000000" w:themeColor="text1"/>
                          <w:sz w:val="20"/>
                          <w:lang w:val="ru-RU"/>
                        </w:rPr>
                        <w:t>68</w:t>
                      </w:r>
                    </w:p>
                  </w:txbxContent>
                </v:textbox>
              </v:rect>
              <v:line id="Line 18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18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190" o:spid="_x0000_s1075" style="position:absolute;left:14197;top:19003;width:5780;height:1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3770E436" w14:textId="77777777" w:rsidR="001E4057" w:rsidRPr="00BC41CD" w:rsidRDefault="001E4057" w:rsidP="005B0725">
                      <w:pPr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BC41CD">
                        <w:rPr>
                          <w:rFonts w:ascii="GOST type B" w:hAnsi="GOST type B" w:cs="Arial"/>
                          <w:i/>
                          <w:sz w:val="20"/>
                        </w:rPr>
                        <w:t>Оршанский колледж</w:t>
                      </w:r>
                    </w:p>
                    <w:p w14:paraId="00EFB161" w14:textId="77777777" w:rsidR="001E4057" w:rsidRPr="00BC41CD" w:rsidRDefault="001E4057" w:rsidP="005B0725">
                      <w:pPr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BC41CD">
                        <w:rPr>
                          <w:rFonts w:ascii="GOST type B" w:hAnsi="GOST type B" w:cs="Arial"/>
                          <w:i/>
                          <w:sz w:val="20"/>
                        </w:rPr>
                        <w:t>ВГУ имени П.М. Машерова</w:t>
                      </w:r>
                    </w:p>
                    <w:p w14:paraId="06748DD7" w14:textId="77777777" w:rsidR="001E4057" w:rsidRPr="00BC41CD" w:rsidRDefault="001E4057" w:rsidP="005B0725">
                      <w:pPr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 w:rsidRPr="00BC41CD"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группа 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>3</w:t>
                      </w:r>
                      <w:r w:rsidRPr="00BC41CD">
                        <w:rPr>
                          <w:rFonts w:ascii="GOST type B" w:hAnsi="GOST type B" w:cs="Arial"/>
                          <w:i/>
                          <w:sz w:val="20"/>
                        </w:rPr>
                        <w:t>ПОИТ19</w:t>
                      </w:r>
                    </w:p>
                    <w:p w14:paraId="40721C0A" w14:textId="77777777" w:rsidR="001E4057" w:rsidRPr="00880250" w:rsidRDefault="001E4057" w:rsidP="005B0725">
                      <w:pPr>
                        <w:jc w:val="center"/>
                        <w:rPr>
                          <w:rFonts w:ascii="GOST type B" w:hAnsi="GOST type B" w:cs="Arial"/>
                          <w:b/>
                          <w:i/>
                          <w:sz w:val="20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1982184333"/>
      <w:docPartObj>
        <w:docPartGallery w:val="Page Numbers (Bottom of Page)"/>
        <w:docPartUnique/>
      </w:docPartObj>
    </w:sdtPr>
    <w:sdtEndPr/>
    <w:sdtContent>
      <w:p w14:paraId="2B71C2BD" w14:textId="77777777" w:rsidR="001E4057" w:rsidRDefault="001E4057" w:rsidP="008123AD">
        <w:pPr>
          <w:pStyle w:val="aa"/>
          <w:tabs>
            <w:tab w:val="clear" w:pos="4677"/>
            <w:tab w:val="clear" w:pos="9355"/>
            <w:tab w:val="center" w:pos="5245"/>
            <w:tab w:val="right" w:pos="8931"/>
          </w:tabs>
          <w:ind w:right="-2"/>
          <w:jc w:val="center"/>
          <w:rPr>
            <w:sz w:val="28"/>
            <w:szCs w:val="28"/>
          </w:rPr>
        </w:pPr>
      </w:p>
      <w:p w14:paraId="4648993D" w14:textId="5E598DAD" w:rsidR="001E4057" w:rsidRPr="00E33613" w:rsidRDefault="001E4057" w:rsidP="008123AD">
        <w:pPr>
          <w:pStyle w:val="aa"/>
          <w:tabs>
            <w:tab w:val="clear" w:pos="4677"/>
            <w:tab w:val="clear" w:pos="9355"/>
            <w:tab w:val="center" w:pos="5245"/>
          </w:tabs>
          <w:ind w:right="-144"/>
          <w:jc w:val="right"/>
          <w:rPr>
            <w:sz w:val="28"/>
            <w:szCs w:val="28"/>
          </w:rPr>
        </w:pPr>
        <w:r w:rsidRPr="008123AD">
          <w:rPr>
            <w:sz w:val="28"/>
            <w:szCs w:val="28"/>
          </w:rPr>
          <w:fldChar w:fldCharType="begin"/>
        </w:r>
        <w:r w:rsidRPr="008123AD">
          <w:rPr>
            <w:sz w:val="28"/>
            <w:szCs w:val="28"/>
          </w:rPr>
          <w:instrText>PAGE   \* MERGEFORMAT</w:instrText>
        </w:r>
        <w:r w:rsidRPr="008123AD">
          <w:rPr>
            <w:sz w:val="28"/>
            <w:szCs w:val="28"/>
          </w:rPr>
          <w:fldChar w:fldCharType="separate"/>
        </w:r>
        <w:r w:rsidR="00461DBC">
          <w:rPr>
            <w:noProof/>
            <w:sz w:val="28"/>
            <w:szCs w:val="28"/>
          </w:rPr>
          <w:t>18</w:t>
        </w:r>
        <w:r w:rsidRPr="008123AD">
          <w:rPr>
            <w:sz w:val="28"/>
            <w:szCs w:val="28"/>
          </w:rPr>
          <w:fldChar w:fldCharType="end"/>
        </w:r>
      </w:p>
    </w:sdtContent>
  </w:sdt>
  <w:p w14:paraId="6A2B850F" w14:textId="77777777" w:rsidR="001E4057" w:rsidRDefault="001E4057">
    <w:pPr>
      <w:pStyle w:val="aa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B32BB49" wp14:editId="34478E6D">
              <wp:simplePos x="0" y="0"/>
              <wp:positionH relativeFrom="margin">
                <wp:align>center</wp:align>
              </wp:positionH>
              <wp:positionV relativeFrom="page">
                <wp:posOffset>160655</wp:posOffset>
              </wp:positionV>
              <wp:extent cx="6664325" cy="10340975"/>
              <wp:effectExtent l="0" t="0" r="22225" b="22225"/>
              <wp:wrapNone/>
              <wp:docPr id="261" name="Группа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4325" cy="10340975"/>
                        <a:chOff x="0" y="0"/>
                        <a:chExt cx="20000" cy="20000"/>
                      </a:xfrm>
                    </wpg:grpSpPr>
                    <wps:wsp>
                      <wps:cNvPr id="262" name="Rectangle 2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" name="Line 21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4" name="Line 21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5" name="Line 21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6" name="Line 21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7" name="Line 21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8" name="Line 21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9" name="Line 21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0" name="Line 22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1" name="Line 22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2" name="Line 22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3" name="Rectangle 22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E2D82" w14:textId="77777777" w:rsidR="001E4057" w:rsidRDefault="001E4057" w:rsidP="00E3361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4" name="Rectangle 22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426A5B" w14:textId="77777777" w:rsidR="001E4057" w:rsidRDefault="001E4057" w:rsidP="00E3361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22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0666A7" w14:textId="77777777" w:rsidR="001E4057" w:rsidRPr="00F70C01" w:rsidRDefault="001E4057" w:rsidP="00E3361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22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594C3E" w14:textId="77777777" w:rsidR="001E4057" w:rsidRDefault="001E4057" w:rsidP="00E3361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22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CD88A" w14:textId="77777777" w:rsidR="001E4057" w:rsidRDefault="001E4057" w:rsidP="00E3361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22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B84369" w14:textId="77777777" w:rsidR="001E4057" w:rsidRDefault="001E4057" w:rsidP="00E3361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 w:rsidRPr="00F70C01">
                              <w:rPr>
                                <w:rFonts w:ascii="GOST type B" w:hAnsi="GOST type B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230"/>
                      <wps:cNvSpPr>
                        <a:spLocks noChangeArrowheads="1"/>
                      </wps:cNvSpPr>
                      <wps:spPr bwMode="auto">
                        <a:xfrm>
                          <a:off x="7946" y="19071"/>
                          <a:ext cx="10587" cy="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CE5FA6" w14:textId="77777777" w:rsidR="001E4057" w:rsidRPr="0075020F" w:rsidRDefault="001E4057" w:rsidP="00911F8B">
                            <w:pPr>
                              <w:shd w:val="clear" w:color="auto" w:fill="FFFFFF"/>
                              <w:ind w:right="64"/>
                              <w:jc w:val="center"/>
                              <w:rPr>
                                <w:rFonts w:ascii="GOST type B" w:hAnsi="GOST type B"/>
                                <w:i/>
                                <w:sz w:val="28"/>
                                <w:szCs w:val="28"/>
                              </w:rPr>
                            </w:pPr>
                            <w:r w:rsidRPr="0075020F">
                              <w:rPr>
                                <w:rFonts w:ascii="GOST type B" w:hAnsi="GOST type B"/>
                                <w:i/>
                                <w:sz w:val="28"/>
                                <w:szCs w:val="28"/>
                              </w:rPr>
                              <w:t>УП 2-40 01 01.35.3ПОИТ19.013.013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32BB49" id="Группа 261" o:spid="_x0000_s1076" style="position:absolute;margin-left:0;margin-top:12.65pt;width:524.75pt;height:814.25pt;z-index:25166336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">
              <v:rect id="Rectangle 21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" filled="f" strokeweight="2pt"/>
              <v:line id="Line 21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5/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kls+f8AAAADcAAAADwAAAAAA&#10;AAAAAAAAAAAHAgAAZHJzL2Rvd25yZXYueG1sUEsFBgAAAAADAAMAtwAAAPQCAAAAAA==&#10;" strokeweight="2pt"/>
              <v:line id="Line 21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21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21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21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21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21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22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Rm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" strokeweight="1pt"/>
              <v:line id="Line 22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22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<v:rect id="Rectangle 22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Wd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" filled="f" stroked="f" strokeweight=".25pt">
                <v:textbox inset="1pt,1pt,1pt,1pt">
                  <w:txbxContent>
                    <w:p w14:paraId="4EFE2D82" w14:textId="77777777" w:rsidR="001E4057" w:rsidRDefault="001E4057" w:rsidP="00E3361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00426A5B" w14:textId="77777777" w:rsidR="001E4057" w:rsidRDefault="001E4057" w:rsidP="00E3361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2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2D0666A7" w14:textId="77777777" w:rsidR="001E4057" w:rsidRPr="00F70C01" w:rsidRDefault="001E4057" w:rsidP="00E3361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 xml:space="preserve">№ </w:t>
                      </w: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докум</w:t>
                      </w:r>
                      <w:proofErr w:type="spellEnd"/>
                      <w:r w:rsidRPr="00F70C01">
                        <w:rPr>
                          <w:rFonts w:ascii="GOST type B" w:hAnsi="GOST type B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22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44594C3E" w14:textId="77777777" w:rsidR="001E4057" w:rsidRDefault="001E4057" w:rsidP="00E3361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F70C01">
                        <w:rPr>
                          <w:rFonts w:ascii="GOST type B" w:hAnsi="GOST type B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2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077CD88A" w14:textId="77777777" w:rsidR="001E4057" w:rsidRDefault="001E4057" w:rsidP="00E3361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22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1CB84369" w14:textId="77777777" w:rsidR="001E4057" w:rsidRDefault="001E4057" w:rsidP="00E3361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 w:rsidRPr="00F70C01">
                        <w:rPr>
                          <w:rFonts w:ascii="GOST type B" w:hAnsi="GOST type B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230" o:spid="_x0000_s1094" style="position:absolute;left:7946;top:19071;width:10587;height: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" stroked="f" strokeweight=".25pt">
                <v:textbox inset="1pt,1pt,1pt,1pt">
                  <w:txbxContent>
                    <w:p w14:paraId="41CE5FA6" w14:textId="77777777" w:rsidR="001E4057" w:rsidRPr="0075020F" w:rsidRDefault="001E4057" w:rsidP="00911F8B">
                      <w:pPr>
                        <w:shd w:val="clear" w:color="auto" w:fill="FFFFFF"/>
                        <w:ind w:right="64"/>
                        <w:jc w:val="center"/>
                        <w:rPr>
                          <w:rFonts w:ascii="GOST type B" w:hAnsi="GOST type B"/>
                          <w:i/>
                          <w:sz w:val="28"/>
                          <w:szCs w:val="28"/>
                        </w:rPr>
                      </w:pPr>
                      <w:r w:rsidRPr="0075020F">
                        <w:rPr>
                          <w:rFonts w:ascii="GOST type B" w:hAnsi="GOST type B"/>
                          <w:i/>
                          <w:sz w:val="28"/>
                          <w:szCs w:val="28"/>
                        </w:rPr>
                        <w:t>УП 2-40 01 01.35.3ПОИТ19.013.013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1676177"/>
      <w:docPartObj>
        <w:docPartGallery w:val="Page Numbers (Bottom of Page)"/>
        <w:docPartUnique/>
      </w:docPartObj>
    </w:sdtPr>
    <w:sdtEndPr/>
    <w:sdtContent>
      <w:p w14:paraId="652FD736" w14:textId="59A4118F" w:rsidR="001E4057" w:rsidRDefault="001E4057" w:rsidP="00A17923">
        <w:pPr>
          <w:pStyle w:val="aa"/>
          <w:tabs>
            <w:tab w:val="clear" w:pos="9355"/>
            <w:tab w:val="right" w:pos="8789"/>
          </w:tabs>
          <w:ind w:right="-144"/>
          <w:jc w:val="right"/>
        </w:pPr>
        <w:r w:rsidRPr="00360D94">
          <w:rPr>
            <w:sz w:val="28"/>
            <w:szCs w:val="28"/>
          </w:rPr>
          <w:fldChar w:fldCharType="begin"/>
        </w:r>
        <w:r w:rsidRPr="00360D94">
          <w:rPr>
            <w:sz w:val="28"/>
            <w:szCs w:val="28"/>
          </w:rPr>
          <w:instrText>PAGE   \* MERGEFORMAT</w:instrText>
        </w:r>
        <w:r w:rsidRPr="00360D94">
          <w:rPr>
            <w:sz w:val="28"/>
            <w:szCs w:val="28"/>
          </w:rPr>
          <w:fldChar w:fldCharType="separate"/>
        </w:r>
        <w:r w:rsidR="00461DBC">
          <w:rPr>
            <w:noProof/>
            <w:sz w:val="28"/>
            <w:szCs w:val="28"/>
          </w:rPr>
          <w:t>20</w:t>
        </w:r>
        <w:r w:rsidRPr="00360D94">
          <w:rPr>
            <w:sz w:val="28"/>
            <w:szCs w:val="28"/>
          </w:rPr>
          <w:fldChar w:fldCharType="end"/>
        </w:r>
      </w:p>
    </w:sdtContent>
  </w:sdt>
  <w:p w14:paraId="77602F25" w14:textId="77777777" w:rsidR="001E4057" w:rsidRDefault="001E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809A3E" w14:textId="77777777" w:rsidR="00CB5EBF" w:rsidRDefault="00CB5EBF" w:rsidP="005B0725">
      <w:r>
        <w:separator/>
      </w:r>
    </w:p>
  </w:footnote>
  <w:footnote w:type="continuationSeparator" w:id="0">
    <w:p w14:paraId="5CED673B" w14:textId="77777777" w:rsidR="00CB5EBF" w:rsidRDefault="00CB5EBF" w:rsidP="005B07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0F529" w14:textId="77777777" w:rsidR="001E4057" w:rsidRDefault="001E405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DA094C" w14:textId="77777777" w:rsidR="001E4057" w:rsidRDefault="001E4057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690835" w14:textId="77777777" w:rsidR="001E4057" w:rsidRDefault="001E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D737C"/>
    <w:multiLevelType w:val="hybridMultilevel"/>
    <w:tmpl w:val="970C4750"/>
    <w:lvl w:ilvl="0" w:tplc="E4926F3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45191909"/>
    <w:multiLevelType w:val="multilevel"/>
    <w:tmpl w:val="797AAE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CC31742"/>
    <w:multiLevelType w:val="hybridMultilevel"/>
    <w:tmpl w:val="FAB6C0B8"/>
    <w:lvl w:ilvl="0" w:tplc="441EC85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674636EC"/>
    <w:multiLevelType w:val="hybridMultilevel"/>
    <w:tmpl w:val="914A328C"/>
    <w:lvl w:ilvl="0" w:tplc="E0DA9BD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7D1F5D82"/>
    <w:multiLevelType w:val="hybridMultilevel"/>
    <w:tmpl w:val="1D687022"/>
    <w:lvl w:ilvl="0" w:tplc="E0DA9BD2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DAE"/>
    <w:rsid w:val="00000C94"/>
    <w:rsid w:val="00002938"/>
    <w:rsid w:val="0001106B"/>
    <w:rsid w:val="000170C3"/>
    <w:rsid w:val="00022332"/>
    <w:rsid w:val="000255FB"/>
    <w:rsid w:val="00026A1F"/>
    <w:rsid w:val="00050AF7"/>
    <w:rsid w:val="000564DE"/>
    <w:rsid w:val="00065DAE"/>
    <w:rsid w:val="00067521"/>
    <w:rsid w:val="0007017C"/>
    <w:rsid w:val="000B7C0F"/>
    <w:rsid w:val="000B7E6A"/>
    <w:rsid w:val="000D180C"/>
    <w:rsid w:val="00110272"/>
    <w:rsid w:val="00116FC2"/>
    <w:rsid w:val="00122024"/>
    <w:rsid w:val="0015790E"/>
    <w:rsid w:val="00162DFF"/>
    <w:rsid w:val="00164790"/>
    <w:rsid w:val="00165E33"/>
    <w:rsid w:val="001678C8"/>
    <w:rsid w:val="00194E32"/>
    <w:rsid w:val="001A1FB8"/>
    <w:rsid w:val="001B671C"/>
    <w:rsid w:val="001D06ED"/>
    <w:rsid w:val="001D075B"/>
    <w:rsid w:val="001E4057"/>
    <w:rsid w:val="001E4808"/>
    <w:rsid w:val="00204670"/>
    <w:rsid w:val="002122E9"/>
    <w:rsid w:val="00216490"/>
    <w:rsid w:val="00231E00"/>
    <w:rsid w:val="002377A1"/>
    <w:rsid w:val="00263CE3"/>
    <w:rsid w:val="002642F0"/>
    <w:rsid w:val="002713C3"/>
    <w:rsid w:val="00272449"/>
    <w:rsid w:val="002742B3"/>
    <w:rsid w:val="00297BCE"/>
    <w:rsid w:val="00297D4D"/>
    <w:rsid w:val="002A377D"/>
    <w:rsid w:val="002A5DC8"/>
    <w:rsid w:val="002D228E"/>
    <w:rsid w:val="002E43DD"/>
    <w:rsid w:val="002F2501"/>
    <w:rsid w:val="00320993"/>
    <w:rsid w:val="00334614"/>
    <w:rsid w:val="00356A19"/>
    <w:rsid w:val="00360D94"/>
    <w:rsid w:val="0036386F"/>
    <w:rsid w:val="00372C47"/>
    <w:rsid w:val="003746ED"/>
    <w:rsid w:val="003829C2"/>
    <w:rsid w:val="00392438"/>
    <w:rsid w:val="00395477"/>
    <w:rsid w:val="00396FE5"/>
    <w:rsid w:val="003B1801"/>
    <w:rsid w:val="003B5840"/>
    <w:rsid w:val="003D2446"/>
    <w:rsid w:val="003E79D0"/>
    <w:rsid w:val="003F5608"/>
    <w:rsid w:val="00400B8A"/>
    <w:rsid w:val="0040773E"/>
    <w:rsid w:val="00440967"/>
    <w:rsid w:val="00461DBC"/>
    <w:rsid w:val="00477918"/>
    <w:rsid w:val="00492928"/>
    <w:rsid w:val="004A33AE"/>
    <w:rsid w:val="004A39CE"/>
    <w:rsid w:val="004C2A11"/>
    <w:rsid w:val="00505607"/>
    <w:rsid w:val="00506F8B"/>
    <w:rsid w:val="00523226"/>
    <w:rsid w:val="00523385"/>
    <w:rsid w:val="005511C7"/>
    <w:rsid w:val="00551A4B"/>
    <w:rsid w:val="00577CEE"/>
    <w:rsid w:val="0058343B"/>
    <w:rsid w:val="005917FB"/>
    <w:rsid w:val="0059578F"/>
    <w:rsid w:val="005A3381"/>
    <w:rsid w:val="005B0725"/>
    <w:rsid w:val="005B14F1"/>
    <w:rsid w:val="005B4795"/>
    <w:rsid w:val="005C27B9"/>
    <w:rsid w:val="005D17C1"/>
    <w:rsid w:val="005E2243"/>
    <w:rsid w:val="005F53F5"/>
    <w:rsid w:val="00601D47"/>
    <w:rsid w:val="006255A4"/>
    <w:rsid w:val="00636510"/>
    <w:rsid w:val="006500FC"/>
    <w:rsid w:val="00653860"/>
    <w:rsid w:val="00655A4F"/>
    <w:rsid w:val="00657A41"/>
    <w:rsid w:val="00663813"/>
    <w:rsid w:val="0066726F"/>
    <w:rsid w:val="00686C75"/>
    <w:rsid w:val="006942D8"/>
    <w:rsid w:val="006B03BA"/>
    <w:rsid w:val="006C67A2"/>
    <w:rsid w:val="006C726D"/>
    <w:rsid w:val="006E1623"/>
    <w:rsid w:val="006E3926"/>
    <w:rsid w:val="006F29CF"/>
    <w:rsid w:val="007130D5"/>
    <w:rsid w:val="00722A12"/>
    <w:rsid w:val="00727BA8"/>
    <w:rsid w:val="0075020F"/>
    <w:rsid w:val="007528C4"/>
    <w:rsid w:val="00775D8F"/>
    <w:rsid w:val="00790C8E"/>
    <w:rsid w:val="007D4EF5"/>
    <w:rsid w:val="007E7188"/>
    <w:rsid w:val="00807B15"/>
    <w:rsid w:val="008123AD"/>
    <w:rsid w:val="008205E0"/>
    <w:rsid w:val="00825E92"/>
    <w:rsid w:val="00843977"/>
    <w:rsid w:val="008526E3"/>
    <w:rsid w:val="00865B57"/>
    <w:rsid w:val="00895DEE"/>
    <w:rsid w:val="008A021E"/>
    <w:rsid w:val="008A32FF"/>
    <w:rsid w:val="008E42FC"/>
    <w:rsid w:val="0090551F"/>
    <w:rsid w:val="0090647B"/>
    <w:rsid w:val="00911F8B"/>
    <w:rsid w:val="00932BB2"/>
    <w:rsid w:val="009523EB"/>
    <w:rsid w:val="00952B68"/>
    <w:rsid w:val="00967C68"/>
    <w:rsid w:val="009C2D0E"/>
    <w:rsid w:val="009D1354"/>
    <w:rsid w:val="009D71A6"/>
    <w:rsid w:val="00A17923"/>
    <w:rsid w:val="00A211F1"/>
    <w:rsid w:val="00A24DEB"/>
    <w:rsid w:val="00A3067F"/>
    <w:rsid w:val="00A37181"/>
    <w:rsid w:val="00A40203"/>
    <w:rsid w:val="00A403B4"/>
    <w:rsid w:val="00A60F1B"/>
    <w:rsid w:val="00A73C64"/>
    <w:rsid w:val="00A9057A"/>
    <w:rsid w:val="00AA57F9"/>
    <w:rsid w:val="00AC3E01"/>
    <w:rsid w:val="00AD5840"/>
    <w:rsid w:val="00AE5412"/>
    <w:rsid w:val="00B044ED"/>
    <w:rsid w:val="00B073E0"/>
    <w:rsid w:val="00B143A8"/>
    <w:rsid w:val="00B2655D"/>
    <w:rsid w:val="00B26FF5"/>
    <w:rsid w:val="00B567FF"/>
    <w:rsid w:val="00B63041"/>
    <w:rsid w:val="00B7292D"/>
    <w:rsid w:val="00B73C63"/>
    <w:rsid w:val="00B73F6F"/>
    <w:rsid w:val="00B752DE"/>
    <w:rsid w:val="00B761E2"/>
    <w:rsid w:val="00B77824"/>
    <w:rsid w:val="00B9236E"/>
    <w:rsid w:val="00B92EEC"/>
    <w:rsid w:val="00BB2922"/>
    <w:rsid w:val="00BC5727"/>
    <w:rsid w:val="00BE016F"/>
    <w:rsid w:val="00BF39B7"/>
    <w:rsid w:val="00C017DA"/>
    <w:rsid w:val="00C47593"/>
    <w:rsid w:val="00C50A72"/>
    <w:rsid w:val="00C901DA"/>
    <w:rsid w:val="00C9275A"/>
    <w:rsid w:val="00CB5EBF"/>
    <w:rsid w:val="00CB7DCF"/>
    <w:rsid w:val="00CD59C9"/>
    <w:rsid w:val="00CE5955"/>
    <w:rsid w:val="00CF2F75"/>
    <w:rsid w:val="00CF4D6C"/>
    <w:rsid w:val="00CF4D84"/>
    <w:rsid w:val="00D07388"/>
    <w:rsid w:val="00D13DD0"/>
    <w:rsid w:val="00D35A12"/>
    <w:rsid w:val="00D42FFE"/>
    <w:rsid w:val="00D47136"/>
    <w:rsid w:val="00D51A8F"/>
    <w:rsid w:val="00D6141F"/>
    <w:rsid w:val="00D7428C"/>
    <w:rsid w:val="00D80806"/>
    <w:rsid w:val="00D8334C"/>
    <w:rsid w:val="00D94388"/>
    <w:rsid w:val="00D961F6"/>
    <w:rsid w:val="00DA58AE"/>
    <w:rsid w:val="00DB29A3"/>
    <w:rsid w:val="00DD36DC"/>
    <w:rsid w:val="00DE2CE8"/>
    <w:rsid w:val="00DE437A"/>
    <w:rsid w:val="00DF4FBF"/>
    <w:rsid w:val="00E10022"/>
    <w:rsid w:val="00E106F6"/>
    <w:rsid w:val="00E25C87"/>
    <w:rsid w:val="00E303D1"/>
    <w:rsid w:val="00E33613"/>
    <w:rsid w:val="00E5403F"/>
    <w:rsid w:val="00E55DF8"/>
    <w:rsid w:val="00E907D5"/>
    <w:rsid w:val="00E9145B"/>
    <w:rsid w:val="00E91AB9"/>
    <w:rsid w:val="00E93C78"/>
    <w:rsid w:val="00EE2963"/>
    <w:rsid w:val="00EE55A8"/>
    <w:rsid w:val="00EE7984"/>
    <w:rsid w:val="00F34934"/>
    <w:rsid w:val="00F368C9"/>
    <w:rsid w:val="00F67C9D"/>
    <w:rsid w:val="00F70355"/>
    <w:rsid w:val="00F80026"/>
    <w:rsid w:val="00FD0681"/>
    <w:rsid w:val="00FD5DE1"/>
    <w:rsid w:val="00FF2D51"/>
    <w:rsid w:val="00FF5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4696E4"/>
  <w15:chartTrackingRefBased/>
  <w15:docId w15:val="{2501E5A3-A5B6-49EA-B31D-6D46395FC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53F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</w:rPr>
  </w:style>
  <w:style w:type="paragraph" w:styleId="1">
    <w:name w:val="heading 1"/>
    <w:basedOn w:val="a"/>
    <w:next w:val="tmr14"/>
    <w:link w:val="10"/>
    <w:uiPriority w:val="9"/>
    <w:qFormat/>
    <w:rsid w:val="00DF4FBF"/>
    <w:pPr>
      <w:keepNext/>
      <w:keepLines/>
      <w:spacing w:line="360" w:lineRule="auto"/>
      <w:ind w:firstLine="851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8343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5E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67C9D"/>
    <w:pPr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4">
    <w:name w:val="Заголовок Знак"/>
    <w:basedOn w:val="a0"/>
    <w:link w:val="a3"/>
    <w:uiPriority w:val="10"/>
    <w:rsid w:val="00F67C9D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customStyle="1" w:styleId="10">
    <w:name w:val="Заголовок 1 Знак"/>
    <w:basedOn w:val="a0"/>
    <w:link w:val="1"/>
    <w:uiPriority w:val="9"/>
    <w:rsid w:val="00DF4FBF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paragraph" w:customStyle="1" w:styleId="a5">
    <w:name w:val="Стиль заполнения"/>
    <w:basedOn w:val="a"/>
    <w:link w:val="a6"/>
    <w:qFormat/>
    <w:rsid w:val="00F67C9D"/>
  </w:style>
  <w:style w:type="character" w:customStyle="1" w:styleId="a6">
    <w:name w:val="Стиль заполнения Знак"/>
    <w:basedOn w:val="a0"/>
    <w:link w:val="a5"/>
    <w:rsid w:val="00F67C9D"/>
    <w:rPr>
      <w:rFonts w:ascii="Times New Roman" w:hAnsi="Times New Roman"/>
      <w:sz w:val="28"/>
    </w:rPr>
  </w:style>
  <w:style w:type="paragraph" w:customStyle="1" w:styleId="a7">
    <w:name w:val="Чертежный"/>
    <w:rsid w:val="005B072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header"/>
    <w:basedOn w:val="a"/>
    <w:link w:val="a9"/>
    <w:uiPriority w:val="99"/>
    <w:unhideWhenUsed/>
    <w:rsid w:val="005B072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5B072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footer"/>
    <w:basedOn w:val="a"/>
    <w:link w:val="ab"/>
    <w:uiPriority w:val="99"/>
    <w:unhideWhenUsed/>
    <w:rsid w:val="005B072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5B072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List Paragraph"/>
    <w:basedOn w:val="a"/>
    <w:uiPriority w:val="34"/>
    <w:qFormat/>
    <w:rsid w:val="005B0725"/>
    <w:pPr>
      <w:ind w:left="720"/>
      <w:contextualSpacing/>
    </w:pPr>
  </w:style>
  <w:style w:type="paragraph" w:customStyle="1" w:styleId="tmr14">
    <w:name w:val="tmr14"/>
    <w:basedOn w:val="a"/>
    <w:link w:val="tmr140"/>
    <w:qFormat/>
    <w:rsid w:val="005F53F5"/>
    <w:pPr>
      <w:widowControl/>
      <w:autoSpaceDE/>
      <w:autoSpaceDN/>
      <w:adjustRightInd/>
      <w:spacing w:line="360" w:lineRule="auto"/>
      <w:ind w:firstLine="851"/>
      <w:jc w:val="both"/>
    </w:pPr>
    <w:rPr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58343B"/>
    <w:pPr>
      <w:widowControl/>
      <w:autoSpaceDE/>
      <w:autoSpaceDN/>
      <w:adjustRightInd/>
      <w:spacing w:before="240"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character" w:customStyle="1" w:styleId="tmr140">
    <w:name w:val="tmr14 Знак"/>
    <w:basedOn w:val="a0"/>
    <w:link w:val="tmr14"/>
    <w:rsid w:val="005F53F5"/>
    <w:rPr>
      <w:rFonts w:ascii="Times New Roman" w:hAnsi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713C3"/>
    <w:pPr>
      <w:tabs>
        <w:tab w:val="right" w:leader="dot" w:pos="9911"/>
      </w:tabs>
      <w:spacing w:line="360" w:lineRule="auto"/>
      <w:ind w:firstLine="851"/>
    </w:pPr>
    <w:rPr>
      <w:sz w:val="28"/>
    </w:rPr>
  </w:style>
  <w:style w:type="character" w:styleId="ae">
    <w:name w:val="Hyperlink"/>
    <w:basedOn w:val="a0"/>
    <w:uiPriority w:val="99"/>
    <w:unhideWhenUsed/>
    <w:rsid w:val="0058343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8343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D42FFE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D42FFE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1">
    <w:name w:val="НУмер"/>
    <w:basedOn w:val="1"/>
    <w:next w:val="tmr14"/>
    <w:link w:val="af2"/>
    <w:qFormat/>
    <w:rsid w:val="002713C3"/>
    <w:rPr>
      <w:caps w:val="0"/>
    </w:rPr>
  </w:style>
  <w:style w:type="character" w:customStyle="1" w:styleId="30">
    <w:name w:val="Заголовок 3 Знак"/>
    <w:basedOn w:val="a0"/>
    <w:link w:val="3"/>
    <w:uiPriority w:val="9"/>
    <w:semiHidden/>
    <w:rsid w:val="00825E9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f2">
    <w:name w:val="НУмер Знак"/>
    <w:basedOn w:val="10"/>
    <w:link w:val="af1"/>
    <w:rsid w:val="002713C3"/>
    <w:rPr>
      <w:rFonts w:ascii="Times New Roman" w:eastAsiaTheme="majorEastAsia" w:hAnsi="Times New Roman" w:cstheme="majorBidi"/>
      <w:b/>
      <w:caps w:val="0"/>
      <w:color w:val="000000" w:themeColor="text1"/>
      <w:sz w:val="28"/>
      <w:szCs w:val="32"/>
    </w:rPr>
  </w:style>
  <w:style w:type="paragraph" w:customStyle="1" w:styleId="af3">
    <w:name w:val="Нумер Под"/>
    <w:basedOn w:val="af1"/>
    <w:next w:val="tmr14"/>
    <w:link w:val="af4"/>
    <w:qFormat/>
    <w:rsid w:val="002713C3"/>
    <w:pPr>
      <w:widowControl/>
      <w:tabs>
        <w:tab w:val="left" w:pos="1418"/>
      </w:tabs>
      <w:outlineLvl w:val="1"/>
    </w:pPr>
  </w:style>
  <w:style w:type="paragraph" w:styleId="21">
    <w:name w:val="toc 2"/>
    <w:basedOn w:val="tmr14"/>
    <w:next w:val="tmr14"/>
    <w:autoRedefine/>
    <w:uiPriority w:val="39"/>
    <w:unhideWhenUsed/>
    <w:rsid w:val="002713C3"/>
    <w:pPr>
      <w:ind w:firstLine="1134"/>
    </w:pPr>
  </w:style>
  <w:style w:type="character" w:customStyle="1" w:styleId="af4">
    <w:name w:val="Нумер Под Знак"/>
    <w:basedOn w:val="af2"/>
    <w:link w:val="af3"/>
    <w:rsid w:val="002713C3"/>
    <w:rPr>
      <w:rFonts w:ascii="Times New Roman" w:eastAsiaTheme="majorEastAsia" w:hAnsi="Times New Roman" w:cstheme="majorBidi"/>
      <w:b/>
      <w:caps w:val="0"/>
      <w:color w:val="000000" w:themeColor="text1"/>
      <w:sz w:val="28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2713C3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2713C3"/>
    <w:pPr>
      <w:widowControl/>
      <w:autoSpaceDE/>
      <w:autoSpaceDN/>
      <w:adjustRightInd/>
      <w:spacing w:after="100" w:line="259" w:lineRule="auto"/>
      <w:ind w:left="660"/>
    </w:pPr>
    <w:rPr>
      <w:rFonts w:asciiTheme="minorHAnsi" w:eastAsiaTheme="minorEastAsia" w:hAnsiTheme="minorHAnsi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713C3"/>
    <w:pPr>
      <w:widowControl/>
      <w:autoSpaceDE/>
      <w:autoSpaceDN/>
      <w:adjustRightInd/>
      <w:spacing w:after="100" w:line="259" w:lineRule="auto"/>
      <w:ind w:left="880"/>
    </w:pPr>
    <w:rPr>
      <w:rFonts w:asciiTheme="minorHAnsi" w:eastAsiaTheme="minorEastAsia" w:hAnsiTheme="minorHAnsi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713C3"/>
    <w:pPr>
      <w:widowControl/>
      <w:autoSpaceDE/>
      <w:autoSpaceDN/>
      <w:adjustRightInd/>
      <w:spacing w:after="100" w:line="259" w:lineRule="auto"/>
      <w:ind w:left="1100"/>
    </w:pPr>
    <w:rPr>
      <w:rFonts w:asciiTheme="minorHAnsi" w:eastAsiaTheme="minorEastAsia" w:hAnsiTheme="minorHAnsi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713C3"/>
    <w:pPr>
      <w:widowControl/>
      <w:autoSpaceDE/>
      <w:autoSpaceDN/>
      <w:adjustRightInd/>
      <w:spacing w:after="100" w:line="259" w:lineRule="auto"/>
      <w:ind w:left="1320"/>
    </w:pPr>
    <w:rPr>
      <w:rFonts w:asciiTheme="minorHAnsi" w:eastAsiaTheme="minorEastAsia" w:hAnsiTheme="minorHAnsi"/>
      <w:lang w:eastAsia="ru-RU"/>
    </w:rPr>
  </w:style>
  <w:style w:type="paragraph" w:styleId="8">
    <w:name w:val="toc 8"/>
    <w:basedOn w:val="tmr14"/>
    <w:next w:val="tmr14"/>
    <w:autoRedefine/>
    <w:uiPriority w:val="39"/>
    <w:unhideWhenUsed/>
    <w:rsid w:val="002713C3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713C3"/>
    <w:pPr>
      <w:widowControl/>
      <w:autoSpaceDE/>
      <w:autoSpaceDN/>
      <w:adjustRightInd/>
      <w:spacing w:after="100" w:line="259" w:lineRule="auto"/>
      <w:ind w:left="1760"/>
    </w:pPr>
    <w:rPr>
      <w:rFonts w:asciiTheme="minorHAnsi" w:eastAsiaTheme="minorEastAsia" w:hAnsiTheme="minorHAnsi"/>
      <w:lang w:eastAsia="ru-RU"/>
    </w:rPr>
  </w:style>
  <w:style w:type="paragraph" w:customStyle="1" w:styleId="stk-reset">
    <w:name w:val="stk-reset"/>
    <w:basedOn w:val="a"/>
    <w:rsid w:val="00FF5E77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5">
    <w:name w:val="Strong"/>
    <w:basedOn w:val="a0"/>
    <w:uiPriority w:val="22"/>
    <w:qFormat/>
    <w:rsid w:val="00FF5E77"/>
    <w:rPr>
      <w:b/>
      <w:bCs/>
    </w:rPr>
  </w:style>
  <w:style w:type="paragraph" w:styleId="af6">
    <w:name w:val="Normal (Web)"/>
    <w:basedOn w:val="a"/>
    <w:uiPriority w:val="99"/>
    <w:semiHidden/>
    <w:unhideWhenUsed/>
    <w:rsid w:val="00DB29A3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af7">
    <w:name w:val="Код"/>
    <w:basedOn w:val="tmr14"/>
    <w:link w:val="af8"/>
    <w:qFormat/>
    <w:rsid w:val="0007017C"/>
    <w:pPr>
      <w:spacing w:line="240" w:lineRule="auto"/>
      <w:ind w:firstLine="0"/>
      <w:jc w:val="left"/>
    </w:pPr>
    <w:rPr>
      <w:rFonts w:ascii="Courier New" w:hAnsi="Courier New"/>
      <w:sz w:val="20"/>
      <w:lang w:val="en-US"/>
    </w:rPr>
  </w:style>
  <w:style w:type="character" w:customStyle="1" w:styleId="af8">
    <w:name w:val="Код Знак"/>
    <w:basedOn w:val="tmr140"/>
    <w:link w:val="af7"/>
    <w:rsid w:val="0007017C"/>
    <w:rPr>
      <w:rFonts w:ascii="Courier New" w:hAnsi="Courier New"/>
      <w:sz w:val="20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all\+pract\&#1052;&#1072;&#1089;&#1083;&#1086;&#1074;&#1045;&#1040;_&#1054;&#1090;&#1095;&#1105;&#1090;_&#1055;&#1088;&#1072;&#1082;&#1090;&#1080;&#1082;&#107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EC51135-EE32-4D7D-804A-57310AF0EA0C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41DBB7-31D9-490B-BCE4-1188F0CCA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МасловЕА_Отчёт_Практика.dotx</Template>
  <TotalTime>410</TotalTime>
  <Pages>20</Pages>
  <Words>1501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41</cp:revision>
  <cp:lastPrinted>2021-11-05T13:04:00Z</cp:lastPrinted>
  <dcterms:created xsi:type="dcterms:W3CDTF">2021-11-25T09:35:00Z</dcterms:created>
  <dcterms:modified xsi:type="dcterms:W3CDTF">2021-11-27T06:47:00Z</dcterms:modified>
</cp:coreProperties>
</file>